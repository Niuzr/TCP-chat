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E6C5" w14:textId="77777777" w:rsidR="009A6B11" w:rsidRDefault="00A8222E" w:rsidP="00C82A4C">
      <w:pPr>
        <w:ind w:firstLineChars="300" w:firstLine="720"/>
        <w:rPr>
          <w:rFonts w:ascii="幼圆" w:eastAsia="幼圆"/>
          <w:sz w:val="24"/>
          <w:szCs w:val="24"/>
        </w:rPr>
      </w:pPr>
      <w:bookmarkStart w:id="0" w:name="_Hlk81489686"/>
      <w:r>
        <w:rPr>
          <w:rFonts w:ascii="幼圆" w:eastAsia="幼圆" w:hint="eastAsia"/>
          <w:sz w:val="24"/>
          <w:szCs w:val="24"/>
        </w:rPr>
        <w:t>For</w:t>
      </w:r>
      <w:r>
        <w:rPr>
          <w:rFonts w:ascii="幼圆" w:eastAsia="幼圆"/>
          <w:sz w:val="24"/>
          <w:szCs w:val="24"/>
        </w:rPr>
        <w:t>Talk</w:t>
      </w:r>
      <w:bookmarkEnd w:id="0"/>
      <w:r w:rsidR="009A6B11">
        <w:rPr>
          <w:rFonts w:ascii="幼圆" w:eastAsia="幼圆" w:hint="eastAsia"/>
          <w:sz w:val="24"/>
          <w:szCs w:val="24"/>
        </w:rPr>
        <w:t>项目名称：</w:t>
      </w:r>
      <w:r w:rsidR="009A6B11">
        <w:rPr>
          <w:rFonts w:hint="eastAsia"/>
          <w:sz w:val="24"/>
          <w:szCs w:val="24"/>
        </w:rPr>
        <w:t>系统</w:t>
      </w:r>
    </w:p>
    <w:p w14:paraId="7A291BA2" w14:textId="77777777" w:rsidR="009A6B11" w:rsidRDefault="009A6B11">
      <w:pPr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>文档编号：</w:t>
      </w:r>
      <w:r>
        <w:rPr>
          <w:rFonts w:ascii="幼圆" w:eastAsia="幼圆"/>
          <w:sz w:val="24"/>
          <w:szCs w:val="24"/>
        </w:rPr>
        <w:t>1</w:t>
      </w:r>
      <w:r>
        <w:rPr>
          <w:rFonts w:ascii="幼圆" w:eastAsia="幼圆" w:hint="eastAsia"/>
          <w:sz w:val="24"/>
          <w:szCs w:val="24"/>
        </w:rPr>
        <w:t xml:space="preserve">.0  </w:t>
      </w:r>
      <w:r>
        <w:rPr>
          <w:rFonts w:ascii="幼圆" w:eastAsia="幼圆" w:hint="eastAsia"/>
          <w:sz w:val="36"/>
        </w:rPr>
        <w:t xml:space="preserve">             </w:t>
      </w:r>
    </w:p>
    <w:p w14:paraId="161610A9" w14:textId="77777777" w:rsidR="009A6B11" w:rsidRDefault="009A6B11">
      <w:pPr>
        <w:adjustRightInd w:val="0"/>
        <w:snapToGrid w:val="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14:paraId="6789F224" w14:textId="77777777" w:rsidR="009A6B11" w:rsidRDefault="009A6B11">
      <w:pPr>
        <w:adjustRightInd w:val="0"/>
        <w:snapToGrid w:val="0"/>
        <w:rPr>
          <w:sz w:val="28"/>
        </w:rPr>
      </w:pPr>
    </w:p>
    <w:p w14:paraId="321B4B9C" w14:textId="77777777" w:rsidR="009A6B11" w:rsidRDefault="009A6B11">
      <w:pPr>
        <w:adjustRightInd w:val="0"/>
        <w:snapToGrid w:val="0"/>
        <w:rPr>
          <w:sz w:val="28"/>
        </w:rPr>
      </w:pPr>
    </w:p>
    <w:p w14:paraId="5C30752A" w14:textId="77777777" w:rsidR="009A6B11" w:rsidRDefault="009A6B11">
      <w:pPr>
        <w:adjustRightInd w:val="0"/>
        <w:snapToGrid w:val="0"/>
        <w:rPr>
          <w:sz w:val="28"/>
        </w:rPr>
      </w:pPr>
    </w:p>
    <w:p w14:paraId="4A0BAFC3" w14:textId="77777777" w:rsidR="009A6B11" w:rsidRDefault="009A6B11">
      <w:pPr>
        <w:adjustRightInd w:val="0"/>
        <w:snapToGrid w:val="0"/>
        <w:rPr>
          <w:sz w:val="28"/>
        </w:rPr>
      </w:pPr>
    </w:p>
    <w:p w14:paraId="3D62AE12" w14:textId="77777777" w:rsidR="009A6B11" w:rsidRDefault="009A6B11">
      <w:pPr>
        <w:adjustRightInd w:val="0"/>
        <w:snapToGrid w:val="0"/>
        <w:rPr>
          <w:sz w:val="28"/>
        </w:rPr>
      </w:pPr>
    </w:p>
    <w:p w14:paraId="0DBCC767" w14:textId="49921C48" w:rsidR="009A6B11" w:rsidRDefault="00A8222E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r w:rsidRPr="00A8222E">
        <w:rPr>
          <w:rFonts w:eastAsia="黑体" w:hint="eastAsia"/>
          <w:sz w:val="72"/>
        </w:rPr>
        <w:t>F</w:t>
      </w:r>
      <w:r w:rsidRPr="00A8222E">
        <w:rPr>
          <w:rFonts w:eastAsia="黑体"/>
          <w:sz w:val="72"/>
        </w:rPr>
        <w:t>or</w:t>
      </w:r>
      <w:r w:rsidR="00F63973">
        <w:rPr>
          <w:rFonts w:eastAsia="黑体" w:hint="eastAsia"/>
          <w:sz w:val="72"/>
        </w:rPr>
        <w:t>Chat</w:t>
      </w:r>
      <w:r w:rsidR="009A6B11">
        <w:rPr>
          <w:rFonts w:eastAsia="黑体" w:hint="eastAsia"/>
          <w:sz w:val="72"/>
        </w:rPr>
        <w:t>项目概要设计</w:t>
      </w:r>
    </w:p>
    <w:p w14:paraId="1E3A6C3F" w14:textId="77777777" w:rsidR="009A6B11" w:rsidRDefault="009A6B11">
      <w:pPr>
        <w:adjustRightInd w:val="0"/>
        <w:snapToGrid w:val="0"/>
        <w:rPr>
          <w:sz w:val="28"/>
        </w:rPr>
      </w:pPr>
    </w:p>
    <w:p w14:paraId="42577EB5" w14:textId="77777777" w:rsidR="009A6B11" w:rsidRDefault="009A6B11">
      <w:pPr>
        <w:adjustRightInd w:val="0"/>
        <w:snapToGrid w:val="0"/>
        <w:rPr>
          <w:sz w:val="28"/>
        </w:rPr>
      </w:pPr>
    </w:p>
    <w:p w14:paraId="31A4CD15" w14:textId="77777777" w:rsidR="009A6B11" w:rsidRDefault="009A6B11">
      <w:pPr>
        <w:adjustRightInd w:val="0"/>
        <w:snapToGrid w:val="0"/>
        <w:rPr>
          <w:sz w:val="28"/>
        </w:rPr>
      </w:pPr>
    </w:p>
    <w:p w14:paraId="1A5C649D" w14:textId="77777777" w:rsidR="009A6B11" w:rsidRDefault="009A6B11">
      <w:pPr>
        <w:adjustRightInd w:val="0"/>
        <w:snapToGrid w:val="0"/>
        <w:rPr>
          <w:sz w:val="28"/>
        </w:rPr>
      </w:pPr>
    </w:p>
    <w:p w14:paraId="658CA789" w14:textId="77777777" w:rsidR="009A6B11" w:rsidRDefault="009A6B11">
      <w:pPr>
        <w:adjustRightInd w:val="0"/>
        <w:snapToGrid w:val="0"/>
        <w:rPr>
          <w:sz w:val="28"/>
        </w:rPr>
      </w:pPr>
    </w:p>
    <w:p w14:paraId="60041E11" w14:textId="77777777" w:rsidR="009A6B11" w:rsidRDefault="009A6B11">
      <w:pPr>
        <w:adjustRightInd w:val="0"/>
        <w:snapToGrid w:val="0"/>
        <w:rPr>
          <w:sz w:val="28"/>
        </w:rPr>
      </w:pPr>
    </w:p>
    <w:p w14:paraId="19025037" w14:textId="77777777" w:rsidR="009A6B11" w:rsidRDefault="009A6B11">
      <w:pPr>
        <w:adjustRightInd w:val="0"/>
        <w:snapToGrid w:val="0"/>
        <w:rPr>
          <w:sz w:val="28"/>
        </w:rPr>
      </w:pPr>
    </w:p>
    <w:p w14:paraId="08CBFFE3" w14:textId="77777777" w:rsidR="009A6B11" w:rsidRDefault="009A6B11">
      <w:pPr>
        <w:adjustRightInd w:val="0"/>
        <w:snapToGrid w:val="0"/>
        <w:rPr>
          <w:sz w:val="28"/>
        </w:rPr>
      </w:pPr>
    </w:p>
    <w:p w14:paraId="152459E5" w14:textId="77777777" w:rsidR="009A6B11" w:rsidRDefault="009A6B11">
      <w:pPr>
        <w:adjustRightInd w:val="0"/>
        <w:snapToGrid w:val="0"/>
        <w:rPr>
          <w:sz w:val="28"/>
        </w:rPr>
      </w:pPr>
    </w:p>
    <w:p w14:paraId="2E996309" w14:textId="77777777" w:rsidR="009A6B11" w:rsidRDefault="009A6B11">
      <w:pPr>
        <w:adjustRightInd w:val="0"/>
        <w:snapToGrid w:val="0"/>
        <w:rPr>
          <w:sz w:val="28"/>
        </w:rPr>
      </w:pPr>
    </w:p>
    <w:p w14:paraId="4D7916A0" w14:textId="77777777" w:rsidR="009A6B11" w:rsidRDefault="009A6B11">
      <w:pPr>
        <w:adjustRightInd w:val="0"/>
        <w:snapToGrid w:val="0"/>
        <w:rPr>
          <w:sz w:val="28"/>
        </w:rPr>
      </w:pPr>
    </w:p>
    <w:p w14:paraId="3965E778" w14:textId="77777777" w:rsidR="009A6B11" w:rsidRDefault="009A6B11">
      <w:pPr>
        <w:adjustRightInd w:val="0"/>
        <w:snapToGrid w:val="0"/>
        <w:rPr>
          <w:sz w:val="28"/>
        </w:rPr>
      </w:pPr>
    </w:p>
    <w:p w14:paraId="156DBD4A" w14:textId="77777777" w:rsidR="009A6B11" w:rsidRDefault="009A6B11">
      <w:pPr>
        <w:adjustRightInd w:val="0"/>
        <w:snapToGrid w:val="0"/>
        <w:rPr>
          <w:sz w:val="28"/>
        </w:rPr>
      </w:pPr>
    </w:p>
    <w:p w14:paraId="2E03796E" w14:textId="77777777" w:rsidR="009A6B11" w:rsidRDefault="009A6B11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14:paraId="5656379E" w14:textId="77777777" w:rsidR="009A6B11" w:rsidRDefault="009A6B11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9A6B11" w14:paraId="2C6D1912" w14:textId="77777777">
        <w:trPr>
          <w:trHeight w:val="428"/>
        </w:trPr>
        <w:tc>
          <w:tcPr>
            <w:tcW w:w="1160" w:type="dxa"/>
            <w:vAlign w:val="center"/>
          </w:tcPr>
          <w:p w14:paraId="44A08D41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14:paraId="5E57BCD2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14:paraId="66F3A5B2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14:paraId="2C287C9A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14:paraId="2840D8BE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14:paraId="5AC7BEB9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14:paraId="3BECA6E9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14:paraId="00CBFB1C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9A6B11" w14:paraId="694CB262" w14:textId="77777777">
        <w:trPr>
          <w:cantSplit/>
          <w:trHeight w:val="461"/>
        </w:trPr>
        <w:tc>
          <w:tcPr>
            <w:tcW w:w="1160" w:type="dxa"/>
            <w:vAlign w:val="center"/>
          </w:tcPr>
          <w:p w14:paraId="70678E58" w14:textId="77777777" w:rsidR="009A6B11" w:rsidRDefault="009A6B11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14:paraId="4FCCC442" w14:textId="77777777" w:rsidR="009A6B11" w:rsidRDefault="009A6B11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7D920AFD" w14:textId="77777777" w:rsidR="009A6B11" w:rsidRDefault="009A6B11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14:paraId="66BC8524" w14:textId="77777777" w:rsidR="009A6B11" w:rsidRDefault="009A6B11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14:paraId="3E64408E" w14:textId="77777777" w:rsidR="009A6B11" w:rsidRDefault="009A6B11"/>
    <w:p w14:paraId="270D5118" w14:textId="77777777" w:rsidR="009A6B11" w:rsidRDefault="009A6B11">
      <w:pPr>
        <w:jc w:val="center"/>
        <w:sectPr w:rsidR="009A6B1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418" w:header="737" w:footer="737" w:gutter="0"/>
          <w:cols w:space="720"/>
          <w:titlePg/>
          <w:docGrid w:type="linesAndChars" w:linePitch="312"/>
        </w:sectPr>
      </w:pPr>
    </w:p>
    <w:p w14:paraId="44ECC076" w14:textId="77777777" w:rsidR="009A6B11" w:rsidRDefault="009A6B1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改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履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历</w:t>
      </w:r>
    </w:p>
    <w:p w14:paraId="49A0584B" w14:textId="77777777" w:rsidR="009A6B11" w:rsidRDefault="009A6B11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16"/>
        <w:gridCol w:w="1272"/>
        <w:gridCol w:w="4705"/>
      </w:tblGrid>
      <w:tr w:rsidR="00A862CD" w14:paraId="1A72520D" w14:textId="77777777">
        <w:trPr>
          <w:trHeight w:val="145"/>
        </w:trPr>
        <w:tc>
          <w:tcPr>
            <w:tcW w:w="1294" w:type="dxa"/>
            <w:shd w:val="clear" w:color="auto" w:fill="C0C0C0"/>
          </w:tcPr>
          <w:p w14:paraId="2767FE87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</w:tcPr>
          <w:p w14:paraId="5B9C4D3E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2" w:type="dxa"/>
            <w:shd w:val="clear" w:color="auto" w:fill="C0C0C0"/>
          </w:tcPr>
          <w:p w14:paraId="053F7A39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</w:tcPr>
          <w:p w14:paraId="6F408D1C" w14:textId="77777777" w:rsidR="00A862CD" w:rsidRDefault="00A862CD">
            <w:pPr>
              <w:spacing w:line="240" w:lineRule="auto"/>
              <w:ind w:firstLineChars="100" w:firstLine="210"/>
            </w:pPr>
            <w:r>
              <w:rPr>
                <w:rFonts w:hint="eastAsia"/>
              </w:rPr>
              <w:t>修改内容</w:t>
            </w:r>
          </w:p>
        </w:tc>
      </w:tr>
      <w:tr w:rsidR="00A862CD" w14:paraId="36647D36" w14:textId="77777777">
        <w:trPr>
          <w:trHeight w:val="134"/>
        </w:trPr>
        <w:tc>
          <w:tcPr>
            <w:tcW w:w="1294" w:type="dxa"/>
          </w:tcPr>
          <w:p w14:paraId="2EC27F56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14:paraId="769BCC13" w14:textId="77777777" w:rsidR="00A862CD" w:rsidRDefault="00A862CD">
            <w:pPr>
              <w:spacing w:line="240" w:lineRule="auto"/>
              <w:jc w:val="center"/>
            </w:pPr>
            <w:r>
              <w:t>08-27</w:t>
            </w:r>
          </w:p>
        </w:tc>
        <w:tc>
          <w:tcPr>
            <w:tcW w:w="1272" w:type="dxa"/>
          </w:tcPr>
          <w:p w14:paraId="1FE18DA2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705" w:type="dxa"/>
          </w:tcPr>
          <w:p w14:paraId="2B033DBE" w14:textId="77777777" w:rsidR="00A862CD" w:rsidRDefault="00A862CD">
            <w:pPr>
              <w:spacing w:line="240" w:lineRule="auto"/>
            </w:pPr>
            <w:r>
              <w:t>创建</w:t>
            </w:r>
          </w:p>
        </w:tc>
      </w:tr>
      <w:tr w:rsidR="00A862CD" w14:paraId="3D8D339C" w14:textId="77777777">
        <w:trPr>
          <w:trHeight w:val="125"/>
        </w:trPr>
        <w:tc>
          <w:tcPr>
            <w:tcW w:w="1294" w:type="dxa"/>
          </w:tcPr>
          <w:p w14:paraId="48245CA1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6" w:type="dxa"/>
          </w:tcPr>
          <w:p w14:paraId="3602686D" w14:textId="77777777" w:rsidR="00A862CD" w:rsidRDefault="00A862CD">
            <w:pPr>
              <w:spacing w:line="240" w:lineRule="auto"/>
              <w:jc w:val="center"/>
            </w:pPr>
            <w:r>
              <w:t>08-29</w:t>
            </w:r>
          </w:p>
        </w:tc>
        <w:tc>
          <w:tcPr>
            <w:tcW w:w="1272" w:type="dxa"/>
          </w:tcPr>
          <w:p w14:paraId="0FA27DC5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4705" w:type="dxa"/>
          </w:tcPr>
          <w:p w14:paraId="67BFA0EB" w14:textId="77777777" w:rsidR="00A862CD" w:rsidRDefault="00A862CD">
            <w:pPr>
              <w:spacing w:line="240" w:lineRule="auto"/>
            </w:pPr>
            <w:r>
              <w:rPr>
                <w:rFonts w:hint="eastAsia"/>
              </w:rPr>
              <w:t>修改</w:t>
            </w:r>
          </w:p>
        </w:tc>
      </w:tr>
      <w:tr w:rsidR="00A862CD" w14:paraId="53D1758E" w14:textId="77777777">
        <w:trPr>
          <w:trHeight w:val="114"/>
        </w:trPr>
        <w:tc>
          <w:tcPr>
            <w:tcW w:w="1294" w:type="dxa"/>
          </w:tcPr>
          <w:p w14:paraId="6D01B226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6" w:type="dxa"/>
          </w:tcPr>
          <w:p w14:paraId="751C4AC5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9-01</w:t>
            </w:r>
          </w:p>
        </w:tc>
        <w:tc>
          <w:tcPr>
            <w:tcW w:w="1272" w:type="dxa"/>
          </w:tcPr>
          <w:p w14:paraId="55440189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4705" w:type="dxa"/>
          </w:tcPr>
          <w:p w14:paraId="2CFBD2C4" w14:textId="77777777" w:rsidR="00A862CD" w:rsidRDefault="00A862CD">
            <w:pPr>
              <w:spacing w:line="240" w:lineRule="auto"/>
            </w:pPr>
            <w:r>
              <w:rPr>
                <w:rFonts w:hint="eastAsia"/>
              </w:rPr>
              <w:t>更新完善</w:t>
            </w:r>
          </w:p>
        </w:tc>
      </w:tr>
      <w:tr w:rsidR="00A862CD" w14:paraId="63E1A884" w14:textId="77777777">
        <w:trPr>
          <w:trHeight w:val="259"/>
        </w:trPr>
        <w:tc>
          <w:tcPr>
            <w:tcW w:w="1294" w:type="dxa"/>
          </w:tcPr>
          <w:p w14:paraId="2597A5F3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6" w:type="dxa"/>
          </w:tcPr>
          <w:p w14:paraId="45C61B31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9-02</w:t>
            </w:r>
          </w:p>
        </w:tc>
        <w:tc>
          <w:tcPr>
            <w:tcW w:w="1272" w:type="dxa"/>
          </w:tcPr>
          <w:p w14:paraId="1FE24943" w14:textId="77777777" w:rsidR="00A862CD" w:rsidRDefault="00A862CD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4705" w:type="dxa"/>
          </w:tcPr>
          <w:p w14:paraId="47214F07" w14:textId="77777777" w:rsidR="00A862CD" w:rsidRDefault="00A862CD">
            <w:pPr>
              <w:spacing w:line="240" w:lineRule="auto"/>
            </w:pPr>
            <w:r>
              <w:rPr>
                <w:rFonts w:hint="eastAsia"/>
              </w:rPr>
              <w:t>总结</w:t>
            </w:r>
          </w:p>
        </w:tc>
      </w:tr>
      <w:tr w:rsidR="00A862CD" w14:paraId="1FC44205" w14:textId="77777777">
        <w:trPr>
          <w:trHeight w:val="249"/>
        </w:trPr>
        <w:tc>
          <w:tcPr>
            <w:tcW w:w="1294" w:type="dxa"/>
          </w:tcPr>
          <w:p w14:paraId="630ABC26" w14:textId="77777777" w:rsidR="00A862CD" w:rsidRDefault="00A862CD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14:paraId="2DE0E2BC" w14:textId="77777777" w:rsidR="00A862CD" w:rsidRDefault="00A862CD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14:paraId="3862E63E" w14:textId="77777777" w:rsidR="00A862CD" w:rsidRDefault="00A862CD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14:paraId="4527B7D5" w14:textId="77777777" w:rsidR="00A862CD" w:rsidRDefault="00A862CD">
            <w:pPr>
              <w:spacing w:line="240" w:lineRule="auto"/>
            </w:pPr>
          </w:p>
        </w:tc>
      </w:tr>
    </w:tbl>
    <w:p w14:paraId="472572E9" w14:textId="77777777" w:rsidR="009A6B11" w:rsidRDefault="009A6B11"/>
    <w:p w14:paraId="02B63E39" w14:textId="77777777" w:rsidR="009A6B11" w:rsidRDefault="009A6B11">
      <w:pPr>
        <w:pStyle w:val="af"/>
      </w:pPr>
    </w:p>
    <w:p w14:paraId="247DC190" w14:textId="77777777" w:rsidR="009A6B11" w:rsidRDefault="009A6B11">
      <w:pPr>
        <w:pStyle w:val="af"/>
        <w:ind w:left="425" w:firstLine="0"/>
      </w:pPr>
      <w:r>
        <w:br w:type="page"/>
      </w:r>
    </w:p>
    <w:p w14:paraId="07777547" w14:textId="77777777" w:rsidR="009A6B11" w:rsidRDefault="009A6B1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录</w:t>
      </w:r>
    </w:p>
    <w:p w14:paraId="0CDAE59C" w14:textId="77777777" w:rsidR="009A6B11" w:rsidRDefault="009A6B11">
      <w:pPr>
        <w:pStyle w:val="TOC1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323070" w:history="1">
        <w:r>
          <w:rPr>
            <w:rStyle w:val="a9"/>
          </w:rPr>
          <w:t>1</w:t>
        </w:r>
        <w:r>
          <w:rPr>
            <w:szCs w:val="24"/>
          </w:rPr>
          <w:tab/>
        </w:r>
        <w:r>
          <w:rPr>
            <w:rStyle w:val="a9"/>
            <w:rFonts w:hint="eastAsia"/>
          </w:rPr>
          <w:t>文档</w:t>
        </w:r>
        <w:bookmarkStart w:id="1" w:name="_Hlt523668393"/>
        <w:r>
          <w:rPr>
            <w:rStyle w:val="a9"/>
            <w:rFonts w:hint="eastAsia"/>
          </w:rPr>
          <w:t>概</w:t>
        </w:r>
        <w:bookmarkEnd w:id="1"/>
        <w:r>
          <w:rPr>
            <w:rStyle w:val="a9"/>
            <w:rFonts w:hint="eastAsia"/>
          </w:rPr>
          <w:t>述</w:t>
        </w:r>
        <w:r>
          <w:tab/>
        </w:r>
        <w:r>
          <w:fldChar w:fldCharType="begin"/>
        </w:r>
        <w:r>
          <w:instrText xml:space="preserve"> PAGEREF _Toc182323070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A749B8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1" w:history="1">
        <w:r w:rsidR="009A6B11">
          <w:rPr>
            <w:rStyle w:val="a9"/>
          </w:rPr>
          <w:t>1.1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文档目的和范围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_Toc182323071 \h </w:instrText>
        </w:r>
        <w:r w:rsidR="009A6B11">
          <w:fldChar w:fldCharType="separate"/>
        </w:r>
        <w:r w:rsidR="009A6B11">
          <w:t>4</w:t>
        </w:r>
        <w:r w:rsidR="009A6B11">
          <w:fldChar w:fldCharType="end"/>
        </w:r>
      </w:hyperlink>
    </w:p>
    <w:p w14:paraId="60C3EC96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2" w:history="1">
        <w:r w:rsidR="009A6B11">
          <w:rPr>
            <w:rStyle w:val="a9"/>
          </w:rPr>
          <w:t>1.2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术语</w:t>
        </w:r>
        <w:r w:rsidR="009A6B11">
          <w:rPr>
            <w:rStyle w:val="a9"/>
          </w:rPr>
          <w:t>/</w:t>
        </w:r>
        <w:r w:rsidR="009A6B11">
          <w:rPr>
            <w:rStyle w:val="a9"/>
            <w:rFonts w:hint="eastAsia"/>
          </w:rPr>
          <w:t>缩略语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_Toc182323072 \h </w:instrText>
        </w:r>
        <w:r w:rsidR="009A6B11">
          <w:fldChar w:fldCharType="separate"/>
        </w:r>
        <w:r w:rsidR="009A6B11">
          <w:t>4</w:t>
        </w:r>
        <w:r w:rsidR="009A6B11">
          <w:fldChar w:fldCharType="end"/>
        </w:r>
      </w:hyperlink>
    </w:p>
    <w:p w14:paraId="5758210A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rStyle w:val="a9"/>
        </w:rPr>
      </w:pPr>
      <w:hyperlink w:anchor="_Toc182323073" w:history="1">
        <w:r w:rsidR="009A6B11">
          <w:rPr>
            <w:rStyle w:val="a9"/>
          </w:rPr>
          <w:t>1.3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参考文档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_Toc182323073 \h </w:instrText>
        </w:r>
        <w:r w:rsidR="009A6B11">
          <w:fldChar w:fldCharType="separate"/>
        </w:r>
        <w:r w:rsidR="009A6B11">
          <w:t>4</w:t>
        </w:r>
        <w:r w:rsidR="009A6B11">
          <w:fldChar w:fldCharType="end"/>
        </w:r>
      </w:hyperlink>
    </w:p>
    <w:p w14:paraId="6AF861B5" w14:textId="77777777" w:rsidR="009A6B11" w:rsidRDefault="009A6B11">
      <w:r>
        <w:rPr>
          <w:rStyle w:val="a9"/>
          <w:rFonts w:hint="eastAsia"/>
        </w:rPr>
        <w:t xml:space="preserve">2   </w:t>
      </w:r>
      <w:r>
        <w:rPr>
          <w:rStyle w:val="a9"/>
          <w:rFonts w:hint="eastAsia"/>
        </w:rPr>
        <w:t>系统结构图</w:t>
      </w:r>
      <w:r>
        <w:rPr>
          <w:rStyle w:val="a9"/>
          <w:rFonts w:hint="eastAsia"/>
        </w:rPr>
        <w:t>.........................................................................................................................................................4</w:t>
      </w:r>
    </w:p>
    <w:p w14:paraId="55C95E3B" w14:textId="77777777" w:rsidR="009A6B11" w:rsidRDefault="00000000">
      <w:pPr>
        <w:pStyle w:val="TOC1"/>
        <w:tabs>
          <w:tab w:val="left" w:pos="420"/>
          <w:tab w:val="right" w:leader="dot" w:pos="9627"/>
        </w:tabs>
        <w:rPr>
          <w:szCs w:val="24"/>
        </w:rPr>
      </w:pPr>
      <w:hyperlink w:anchor="_Toc182323074" w:history="1">
        <w:r w:rsidR="009A6B11">
          <w:rPr>
            <w:rStyle w:val="a9"/>
          </w:rPr>
          <w:t>2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模块概述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_Toc182323074 \h </w:instrText>
        </w:r>
        <w:r w:rsidR="009A6B11">
          <w:fldChar w:fldCharType="separate"/>
        </w:r>
        <w:r w:rsidR="009A6B11">
          <w:t>4</w:t>
        </w:r>
        <w:r w:rsidR="009A6B11">
          <w:fldChar w:fldCharType="end"/>
        </w:r>
      </w:hyperlink>
    </w:p>
    <w:p w14:paraId="2930D27B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5" w:history="1">
        <w:r w:rsidR="009A6B11">
          <w:rPr>
            <w:rStyle w:val="a9"/>
          </w:rPr>
          <w:t>2.1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模块功能定义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_Toc182323075 \h </w:instrText>
        </w:r>
        <w:r w:rsidR="009A6B11">
          <w:fldChar w:fldCharType="separate"/>
        </w:r>
        <w:r w:rsidR="009A6B11">
          <w:t>4</w:t>
        </w:r>
        <w:r w:rsidR="009A6B11">
          <w:fldChar w:fldCharType="end"/>
        </w:r>
      </w:hyperlink>
    </w:p>
    <w:p w14:paraId="51077261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6" w:history="1">
        <w:r w:rsidR="009A6B11">
          <w:rPr>
            <w:rStyle w:val="a9"/>
          </w:rPr>
          <w:t>2.2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模块结构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_Toc182323076 \h </w:instrText>
        </w:r>
        <w:r w:rsidR="009A6B11">
          <w:fldChar w:fldCharType="separate"/>
        </w:r>
        <w:r w:rsidR="009A6B11">
          <w:t>5</w:t>
        </w:r>
        <w:r w:rsidR="009A6B11">
          <w:fldChar w:fldCharType="end"/>
        </w:r>
      </w:hyperlink>
    </w:p>
    <w:p w14:paraId="25BBC7D6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7" w:history="1">
        <w:r w:rsidR="009A6B11">
          <w:rPr>
            <w:rStyle w:val="a9"/>
          </w:rPr>
          <w:t>2.3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模块动作时序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_Toc182323077 \h </w:instrText>
        </w:r>
        <w:r w:rsidR="009A6B11">
          <w:fldChar w:fldCharType="separate"/>
        </w:r>
        <w:r w:rsidR="009A6B11">
          <w:t>6</w:t>
        </w:r>
        <w:r w:rsidR="009A6B11">
          <w:fldChar w:fldCharType="end"/>
        </w:r>
      </w:hyperlink>
    </w:p>
    <w:p w14:paraId="2FEE12FE" w14:textId="77777777" w:rsidR="009A6B11" w:rsidRDefault="00000000">
      <w:pPr>
        <w:pStyle w:val="TOC1"/>
        <w:tabs>
          <w:tab w:val="left" w:pos="420"/>
          <w:tab w:val="right" w:leader="dot" w:pos="9627"/>
        </w:tabs>
        <w:rPr>
          <w:szCs w:val="24"/>
        </w:rPr>
      </w:pPr>
      <w:hyperlink w:anchor="_Toc182323078" w:history="1">
        <w:r w:rsidR="009A6B11">
          <w:rPr>
            <w:rStyle w:val="a9"/>
          </w:rPr>
          <w:t>3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接口说明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_Toc182323078 \h </w:instrText>
        </w:r>
        <w:r w:rsidR="009A6B11">
          <w:fldChar w:fldCharType="separate"/>
        </w:r>
        <w:r w:rsidR="009A6B11">
          <w:t>6</w:t>
        </w:r>
        <w:r w:rsidR="009A6B11">
          <w:fldChar w:fldCharType="end"/>
        </w:r>
      </w:hyperlink>
    </w:p>
    <w:p w14:paraId="5B5B613B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9" w:history="1">
        <w:r w:rsidR="009A6B11">
          <w:rPr>
            <w:rStyle w:val="a9"/>
          </w:rPr>
          <w:t>3.1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数据结构定义</w:t>
        </w:r>
        <w:r w:rsidR="009A6B11">
          <w:tab/>
        </w:r>
        <w:r w:rsidR="009A6B11">
          <w:fldChar w:fldCharType="begin"/>
        </w:r>
        <w:r w:rsidR="009A6B11">
          <w:instrText xml:space="preserve"> PAGEREF _Toc182323079 \h </w:instrText>
        </w:r>
        <w:r w:rsidR="009A6B11">
          <w:fldChar w:fldCharType="separate"/>
        </w:r>
        <w:r w:rsidR="009A6B11">
          <w:t>6</w:t>
        </w:r>
        <w:r w:rsidR="009A6B11">
          <w:fldChar w:fldCharType="end"/>
        </w:r>
      </w:hyperlink>
    </w:p>
    <w:p w14:paraId="5BADEECC" w14:textId="77777777" w:rsidR="009A6B11" w:rsidRDefault="0000000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80" w:history="1">
        <w:r w:rsidR="009A6B11">
          <w:rPr>
            <w:rStyle w:val="a9"/>
          </w:rPr>
          <w:t>3.2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函数</w:t>
        </w:r>
        <w:r w:rsidR="009A6B11">
          <w:tab/>
        </w:r>
        <w:r w:rsidR="009A6B11">
          <w:fldChar w:fldCharType="begin"/>
        </w:r>
        <w:r w:rsidR="009A6B11">
          <w:instrText xml:space="preserve"> PAGEREF _Toc182323080 \h </w:instrText>
        </w:r>
        <w:r w:rsidR="009A6B11">
          <w:fldChar w:fldCharType="separate"/>
        </w:r>
        <w:r w:rsidR="009A6B11">
          <w:t>7</w:t>
        </w:r>
        <w:r w:rsidR="009A6B11">
          <w:fldChar w:fldCharType="end"/>
        </w:r>
      </w:hyperlink>
    </w:p>
    <w:p w14:paraId="3AAEE432" w14:textId="77777777" w:rsidR="009A6B11" w:rsidRDefault="00000000">
      <w:pPr>
        <w:pStyle w:val="TOC3"/>
        <w:tabs>
          <w:tab w:val="left" w:pos="1680"/>
          <w:tab w:val="right" w:leader="dot" w:pos="9627"/>
        </w:tabs>
        <w:rPr>
          <w:szCs w:val="24"/>
        </w:rPr>
      </w:pPr>
      <w:hyperlink w:anchor="_Toc182323081" w:history="1">
        <w:r w:rsidR="009A6B11">
          <w:rPr>
            <w:rStyle w:val="a9"/>
          </w:rPr>
          <w:t>3.2.1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模块间接口函数</w:t>
        </w:r>
        <w:r w:rsidR="009A6B11">
          <w:tab/>
        </w:r>
        <w:r w:rsidR="009A6B11">
          <w:fldChar w:fldCharType="begin"/>
        </w:r>
        <w:r w:rsidR="009A6B11">
          <w:instrText xml:space="preserve"> PAGEREF _Toc182323081 \h </w:instrText>
        </w:r>
        <w:r w:rsidR="009A6B11">
          <w:fldChar w:fldCharType="separate"/>
        </w:r>
        <w:r w:rsidR="009A6B11">
          <w:t>7</w:t>
        </w:r>
        <w:r w:rsidR="009A6B11">
          <w:fldChar w:fldCharType="end"/>
        </w:r>
      </w:hyperlink>
    </w:p>
    <w:p w14:paraId="62753511" w14:textId="77777777" w:rsidR="009A6B11" w:rsidRDefault="00000000">
      <w:pPr>
        <w:pStyle w:val="TOC3"/>
        <w:tabs>
          <w:tab w:val="left" w:pos="1680"/>
          <w:tab w:val="right" w:leader="dot" w:pos="9627"/>
        </w:tabs>
        <w:rPr>
          <w:szCs w:val="24"/>
        </w:rPr>
      </w:pPr>
      <w:hyperlink w:anchor="_Toc182323082" w:history="1">
        <w:r w:rsidR="009A6B11">
          <w:rPr>
            <w:rStyle w:val="a9"/>
          </w:rPr>
          <w:t>3.2.2</w:t>
        </w:r>
        <w:r w:rsidR="009A6B11">
          <w:rPr>
            <w:szCs w:val="24"/>
          </w:rPr>
          <w:tab/>
        </w:r>
        <w:r w:rsidR="009A6B11">
          <w:rPr>
            <w:rStyle w:val="a9"/>
            <w:rFonts w:hint="eastAsia"/>
          </w:rPr>
          <w:t>模块内接</w:t>
        </w:r>
        <w:bookmarkStart w:id="2" w:name="_Hlt523672173"/>
        <w:r w:rsidR="009A6B11">
          <w:rPr>
            <w:rStyle w:val="a9"/>
            <w:rFonts w:hint="eastAsia"/>
          </w:rPr>
          <w:t>口</w:t>
        </w:r>
        <w:bookmarkEnd w:id="2"/>
        <w:r w:rsidR="009A6B11">
          <w:rPr>
            <w:rStyle w:val="a9"/>
            <w:rFonts w:hint="eastAsia"/>
          </w:rPr>
          <w:t>函数</w:t>
        </w:r>
        <w:r w:rsidR="009A6B11">
          <w:tab/>
        </w:r>
        <w:r w:rsidR="009A6B11">
          <w:fldChar w:fldCharType="begin"/>
        </w:r>
        <w:r w:rsidR="009A6B11">
          <w:instrText xml:space="preserve"> PAGEREF _Toc182323082 \h </w:instrText>
        </w:r>
        <w:r w:rsidR="009A6B11">
          <w:fldChar w:fldCharType="separate"/>
        </w:r>
        <w:r w:rsidR="009A6B11">
          <w:t>12</w:t>
        </w:r>
        <w:r w:rsidR="009A6B11">
          <w:fldChar w:fldCharType="end"/>
        </w:r>
      </w:hyperlink>
    </w:p>
    <w:p w14:paraId="4581C463" w14:textId="77777777" w:rsidR="009A6B11" w:rsidRDefault="009A6B11">
      <w:r>
        <w:fldChar w:fldCharType="end"/>
      </w:r>
    </w:p>
    <w:p w14:paraId="1E57E36E" w14:textId="77777777" w:rsidR="009A6B11" w:rsidRDefault="009A6B11"/>
    <w:p w14:paraId="2CBCC828" w14:textId="77777777" w:rsidR="009A6B11" w:rsidRDefault="009A6B11"/>
    <w:p w14:paraId="61576E29" w14:textId="77777777" w:rsidR="009A6B11" w:rsidRDefault="009A6B11"/>
    <w:p w14:paraId="722A0D9B" w14:textId="77777777" w:rsidR="009A6B11" w:rsidRDefault="009A6B11"/>
    <w:p w14:paraId="5258F708" w14:textId="77777777" w:rsidR="009A6B11" w:rsidRDefault="009A6B11"/>
    <w:p w14:paraId="3A09D455" w14:textId="77777777" w:rsidR="009A6B11" w:rsidRDefault="009A6B11"/>
    <w:p w14:paraId="2623A655" w14:textId="77777777" w:rsidR="009A6B11" w:rsidRDefault="009A6B11"/>
    <w:p w14:paraId="40B0E278" w14:textId="77777777" w:rsidR="009A6B11" w:rsidRDefault="009A6B11"/>
    <w:p w14:paraId="5CECFC65" w14:textId="77777777" w:rsidR="009A6B11" w:rsidRDefault="009A6B11"/>
    <w:p w14:paraId="0A9B90A0" w14:textId="77777777" w:rsidR="009A6B11" w:rsidRDefault="009A6B11"/>
    <w:p w14:paraId="0D080D1D" w14:textId="77777777" w:rsidR="009A6B11" w:rsidRDefault="009A6B11"/>
    <w:p w14:paraId="08EBD3DA" w14:textId="77777777" w:rsidR="009A6B11" w:rsidRDefault="009A6B11"/>
    <w:p w14:paraId="5A2AFC27" w14:textId="77777777" w:rsidR="009A6B11" w:rsidRDefault="009A6B11"/>
    <w:p w14:paraId="3E185995" w14:textId="77777777" w:rsidR="009A6B11" w:rsidRDefault="009A6B11"/>
    <w:p w14:paraId="473174CE" w14:textId="77777777" w:rsidR="009A6B11" w:rsidRDefault="009A6B11"/>
    <w:p w14:paraId="4F5AEE35" w14:textId="77777777" w:rsidR="009A6B11" w:rsidRDefault="009A6B11">
      <w:pPr>
        <w:pStyle w:val="1"/>
      </w:pPr>
      <w:bookmarkStart w:id="3" w:name="_Toc182323070"/>
      <w:r>
        <w:rPr>
          <w:rFonts w:hint="eastAsia"/>
        </w:rPr>
        <w:lastRenderedPageBreak/>
        <w:t>文档概述</w:t>
      </w:r>
      <w:bookmarkEnd w:id="3"/>
    </w:p>
    <w:p w14:paraId="6E714C41" w14:textId="77777777" w:rsidR="009A6B11" w:rsidRDefault="009A6B11">
      <w:pPr>
        <w:pStyle w:val="2"/>
      </w:pPr>
      <w:bookmarkStart w:id="4" w:name="_Toc182323071"/>
      <w:r>
        <w:rPr>
          <w:rFonts w:hint="eastAsia"/>
        </w:rPr>
        <w:t>文档目的和范围</w:t>
      </w:r>
      <w:bookmarkEnd w:id="4"/>
    </w:p>
    <w:p w14:paraId="0B875420" w14:textId="77777777" w:rsidR="009A6B11" w:rsidRDefault="009A6B11">
      <w:r>
        <w:t>本软件实现了利用</w:t>
      </w:r>
      <w:r>
        <w:t>socket</w:t>
      </w:r>
      <w:r>
        <w:t>实现了通过</w:t>
      </w:r>
      <w:r>
        <w:t>TCP</w:t>
      </w:r>
      <w:r>
        <w:t>连接为基础的网络聊天工具</w:t>
      </w:r>
    </w:p>
    <w:p w14:paraId="61B30280" w14:textId="77777777" w:rsidR="009A6B11" w:rsidRDefault="009A6B11">
      <w:pPr>
        <w:pStyle w:val="2"/>
      </w:pPr>
      <w:bookmarkStart w:id="5" w:name="_Toc182323072"/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缩略语</w:t>
      </w:r>
      <w:bookmarkEnd w:id="5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758"/>
        <w:gridCol w:w="6719"/>
      </w:tblGrid>
      <w:tr w:rsidR="009A6B11" w14:paraId="14F291FA" w14:textId="77777777">
        <w:trPr>
          <w:trHeight w:val="260"/>
        </w:trPr>
        <w:tc>
          <w:tcPr>
            <w:tcW w:w="721" w:type="dxa"/>
            <w:shd w:val="clear" w:color="auto" w:fill="E6E6E6"/>
          </w:tcPr>
          <w:p w14:paraId="2B73CF27" w14:textId="77777777" w:rsidR="009A6B11" w:rsidRDefault="009A6B11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58" w:type="dxa"/>
            <w:shd w:val="clear" w:color="auto" w:fill="E6E6E6"/>
          </w:tcPr>
          <w:p w14:paraId="14DEDF2A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6719" w:type="dxa"/>
            <w:shd w:val="clear" w:color="auto" w:fill="E6E6E6"/>
          </w:tcPr>
          <w:p w14:paraId="4524197C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A6B11" w14:paraId="61607964" w14:textId="77777777">
        <w:trPr>
          <w:trHeight w:val="260"/>
        </w:trPr>
        <w:tc>
          <w:tcPr>
            <w:tcW w:w="721" w:type="dxa"/>
            <w:vAlign w:val="center"/>
          </w:tcPr>
          <w:p w14:paraId="38D6D4D3" w14:textId="77777777" w:rsidR="009A6B11" w:rsidRDefault="009A6B11">
            <w:pPr>
              <w:spacing w:line="240" w:lineRule="auto"/>
              <w:jc w:val="center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58" w:type="dxa"/>
            <w:vAlign w:val="center"/>
          </w:tcPr>
          <w:p w14:paraId="24AF748D" w14:textId="77777777" w:rsidR="009A6B11" w:rsidRDefault="009A6B11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Qt</w:t>
            </w:r>
          </w:p>
        </w:tc>
        <w:tc>
          <w:tcPr>
            <w:tcW w:w="6719" w:type="dxa"/>
            <w:vAlign w:val="center"/>
          </w:tcPr>
          <w:p w14:paraId="7A170D27" w14:textId="77777777" w:rsidR="009A6B11" w:rsidRDefault="009A6B11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Qt</w:t>
            </w:r>
            <w:r>
              <w:rPr>
                <w:rFonts w:ascii="宋体" w:hAnsi="Verdana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是一种函数库是用来帮助制作图形交互界面的。</w:t>
            </w:r>
          </w:p>
        </w:tc>
      </w:tr>
      <w:tr w:rsidR="009A6B11" w14:paraId="78475061" w14:textId="77777777">
        <w:trPr>
          <w:trHeight w:val="260"/>
        </w:trPr>
        <w:tc>
          <w:tcPr>
            <w:tcW w:w="721" w:type="dxa"/>
            <w:vAlign w:val="center"/>
          </w:tcPr>
          <w:p w14:paraId="4D1DE4A4" w14:textId="77777777" w:rsidR="009A6B11" w:rsidRDefault="009A6B1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8" w:type="dxa"/>
            <w:vAlign w:val="center"/>
          </w:tcPr>
          <w:p w14:paraId="0ED95653" w14:textId="77777777" w:rsidR="009A6B11" w:rsidRDefault="009A6B11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Socket</w:t>
            </w:r>
          </w:p>
        </w:tc>
        <w:tc>
          <w:tcPr>
            <w:tcW w:w="6719" w:type="dxa"/>
            <w:vAlign w:val="center"/>
          </w:tcPr>
          <w:p w14:paraId="42D17376" w14:textId="77777777" w:rsidR="009A6B11" w:rsidRDefault="009A6B11">
            <w:pPr>
              <w:widowControl/>
              <w:spacing w:line="240" w:lineRule="auto"/>
              <w:jc w:val="left"/>
              <w:rPr>
                <w:kern w:val="0"/>
                <w:sz w:val="24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Socket</w:t>
            </w:r>
            <w:r>
              <w:rPr>
                <w:rFonts w:ascii="宋体" w:hAnsi="Verdana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又称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套接字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，应用程序通常通过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套接字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向网络发出请求或者应答网络请求。</w:t>
            </w:r>
          </w:p>
        </w:tc>
      </w:tr>
      <w:tr w:rsidR="009A6B11" w14:paraId="76AC30AD" w14:textId="77777777">
        <w:trPr>
          <w:trHeight w:val="260"/>
        </w:trPr>
        <w:tc>
          <w:tcPr>
            <w:tcW w:w="721" w:type="dxa"/>
            <w:vAlign w:val="center"/>
          </w:tcPr>
          <w:p w14:paraId="62E38343" w14:textId="77777777" w:rsidR="009A6B11" w:rsidRDefault="009A6B1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58" w:type="dxa"/>
            <w:vAlign w:val="center"/>
          </w:tcPr>
          <w:p w14:paraId="4D2F7C14" w14:textId="77777777" w:rsidR="009A6B11" w:rsidRDefault="009A6B11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MySQL</w:t>
            </w:r>
          </w:p>
        </w:tc>
        <w:tc>
          <w:tcPr>
            <w:tcW w:w="6719" w:type="dxa"/>
            <w:vAlign w:val="center"/>
          </w:tcPr>
          <w:p w14:paraId="31B7E3D5" w14:textId="77777777" w:rsidR="009A6B11" w:rsidRDefault="009A6B1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Arial"/>
                <w:color w:val="333333"/>
                <w:sz w:val="20"/>
                <w:shd w:val="clear" w:color="auto" w:fill="FFFFFF"/>
              </w:rPr>
              <w:t>MySQL  是一种关系数据库管理系统，关系数据库将数据保存在不同的表中</w:t>
            </w:r>
            <w:r>
              <w:rPr>
                <w:rFonts w:ascii="宋体" w:hAnsi="宋体" w:cs="Arial" w:hint="eastAsia"/>
                <w:color w:val="333333"/>
                <w:sz w:val="20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</w:tr>
    </w:tbl>
    <w:p w14:paraId="46D455EF" w14:textId="77777777" w:rsidR="009A6B11" w:rsidRDefault="009A6B11">
      <w:pPr>
        <w:pStyle w:val="af"/>
        <w:ind w:firstLine="0"/>
      </w:pPr>
    </w:p>
    <w:p w14:paraId="5AF179AE" w14:textId="77777777" w:rsidR="009A6B11" w:rsidRDefault="009A6B11">
      <w:pPr>
        <w:pStyle w:val="2"/>
      </w:pPr>
      <w:bookmarkStart w:id="6" w:name="_Toc182323073"/>
      <w:r>
        <w:rPr>
          <w:rFonts w:hint="eastAsia"/>
        </w:rPr>
        <w:t>参考文档</w:t>
      </w:r>
      <w:bookmarkEnd w:id="6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4414"/>
        <w:gridCol w:w="1249"/>
        <w:gridCol w:w="1433"/>
        <w:gridCol w:w="1371"/>
      </w:tblGrid>
      <w:tr w:rsidR="009A6B11" w14:paraId="760DF6FA" w14:textId="77777777">
        <w:trPr>
          <w:trHeight w:val="225"/>
        </w:trPr>
        <w:tc>
          <w:tcPr>
            <w:tcW w:w="713" w:type="dxa"/>
            <w:shd w:val="clear" w:color="auto" w:fill="E6E6E6"/>
          </w:tcPr>
          <w:p w14:paraId="7CD5E977" w14:textId="77777777" w:rsidR="009A6B11" w:rsidRDefault="009A6B11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414" w:type="dxa"/>
            <w:shd w:val="clear" w:color="auto" w:fill="E6E6E6"/>
          </w:tcPr>
          <w:p w14:paraId="356A7198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49" w:type="dxa"/>
            <w:shd w:val="clear" w:color="auto" w:fill="E6E6E6"/>
          </w:tcPr>
          <w:p w14:paraId="4F949555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33" w:type="dxa"/>
            <w:shd w:val="clear" w:color="auto" w:fill="E6E6E6"/>
          </w:tcPr>
          <w:p w14:paraId="1231B1CD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371" w:type="dxa"/>
            <w:shd w:val="clear" w:color="auto" w:fill="E6E6E6"/>
          </w:tcPr>
          <w:p w14:paraId="177EC9BC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 w:rsidR="009A6B11" w14:paraId="7EB2F4C7" w14:textId="77777777">
        <w:trPr>
          <w:trHeight w:val="225"/>
        </w:trPr>
        <w:tc>
          <w:tcPr>
            <w:tcW w:w="713" w:type="dxa"/>
            <w:vAlign w:val="center"/>
          </w:tcPr>
          <w:p w14:paraId="10C8D22E" w14:textId="77777777" w:rsidR="009A6B11" w:rsidRDefault="009A6B1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414" w:type="dxa"/>
            <w:vAlign w:val="center"/>
          </w:tcPr>
          <w:p w14:paraId="0333DDD8" w14:textId="77777777" w:rsidR="009A6B11" w:rsidRDefault="009A6B11">
            <w:pPr>
              <w:spacing w:line="24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概要设计模板</w:t>
            </w:r>
            <w:r>
              <w:rPr>
                <w:rFonts w:ascii="宋体" w:hAnsi="宋体"/>
                <w:color w:val="000000"/>
                <w:szCs w:val="21"/>
              </w:rPr>
              <w:t>.doc</w:t>
            </w:r>
          </w:p>
        </w:tc>
        <w:tc>
          <w:tcPr>
            <w:tcW w:w="1249" w:type="dxa"/>
            <w:vAlign w:val="center"/>
          </w:tcPr>
          <w:p w14:paraId="77D2649B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东软集团股份有限公司</w:t>
            </w:r>
          </w:p>
        </w:tc>
        <w:tc>
          <w:tcPr>
            <w:tcW w:w="1433" w:type="dxa"/>
            <w:vAlign w:val="center"/>
          </w:tcPr>
          <w:p w14:paraId="5D6A96E7" w14:textId="77777777" w:rsidR="009A6B11" w:rsidRDefault="009A6B11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2009.11.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71" w:type="dxa"/>
            <w:vAlign w:val="center"/>
          </w:tcPr>
          <w:p w14:paraId="5D2C11C7" w14:textId="77777777" w:rsidR="009A6B11" w:rsidRDefault="009A6B11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0.8.0-0.0.0</w:t>
            </w:r>
          </w:p>
        </w:tc>
      </w:tr>
      <w:tr w:rsidR="009A6B11" w14:paraId="0E7680B7" w14:textId="77777777">
        <w:trPr>
          <w:trHeight w:val="225"/>
        </w:trPr>
        <w:tc>
          <w:tcPr>
            <w:tcW w:w="713" w:type="dxa"/>
            <w:vAlign w:val="center"/>
          </w:tcPr>
          <w:p w14:paraId="32656F4E" w14:textId="77777777" w:rsidR="009A6B11" w:rsidRDefault="009A6B11">
            <w:p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4414" w:type="dxa"/>
            <w:vAlign w:val="center"/>
          </w:tcPr>
          <w:p w14:paraId="786BC44C" w14:textId="77777777" w:rsidR="009A6B11" w:rsidRDefault="009A6B11">
            <w:pPr>
              <w:spacing w:line="240" w:lineRule="auto"/>
              <w:rPr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595683F4" w14:textId="77777777" w:rsidR="009A6B11" w:rsidRDefault="009A6B11">
            <w:pPr>
              <w:spacing w:line="240" w:lineRule="auto"/>
              <w:rPr>
                <w:szCs w:val="21"/>
              </w:rPr>
            </w:pPr>
          </w:p>
        </w:tc>
        <w:tc>
          <w:tcPr>
            <w:tcW w:w="1433" w:type="dxa"/>
            <w:vAlign w:val="center"/>
          </w:tcPr>
          <w:p w14:paraId="67111AA7" w14:textId="77777777" w:rsidR="009A6B11" w:rsidRDefault="009A6B11">
            <w:pPr>
              <w:spacing w:line="240" w:lineRule="auto"/>
              <w:rPr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163871E8" w14:textId="77777777" w:rsidR="009A6B11" w:rsidRDefault="009A6B11">
            <w:pPr>
              <w:spacing w:line="240" w:lineRule="auto"/>
              <w:rPr>
                <w:szCs w:val="21"/>
              </w:rPr>
            </w:pPr>
          </w:p>
        </w:tc>
      </w:tr>
    </w:tbl>
    <w:p w14:paraId="73349F21" w14:textId="77777777" w:rsidR="009A6B11" w:rsidRDefault="009A6B11"/>
    <w:p w14:paraId="44C9AD19" w14:textId="77777777" w:rsidR="009A6B11" w:rsidRDefault="009A6B11">
      <w:pPr>
        <w:pStyle w:val="1"/>
      </w:pPr>
      <w:bookmarkStart w:id="7" w:name="_Toc182323074"/>
      <w:r>
        <w:rPr>
          <w:rFonts w:hint="eastAsia"/>
        </w:rPr>
        <w:t>系统结构图</w:t>
      </w:r>
    </w:p>
    <w:p w14:paraId="08027885" w14:textId="67E8B15D" w:rsidR="009A6B11" w:rsidRDefault="007369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9F863E" wp14:editId="5EB8858F">
                <wp:simplePos x="0" y="0"/>
                <wp:positionH relativeFrom="column">
                  <wp:posOffset>3633470</wp:posOffset>
                </wp:positionH>
                <wp:positionV relativeFrom="paragraph">
                  <wp:posOffset>596265</wp:posOffset>
                </wp:positionV>
                <wp:extent cx="598805" cy="398145"/>
                <wp:effectExtent l="13970" t="9525" r="635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AC360" w14:textId="77777777" w:rsidR="00175F02" w:rsidRDefault="00175F02" w:rsidP="00175F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F86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6.1pt;margin-top:46.95pt;width:47.15pt;height:31.3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">
                <v:textbox style="mso-fit-shape-to-text:t">
                  <w:txbxContent>
                    <w:p w14:paraId="488AC360" w14:textId="77777777" w:rsidR="00175F02" w:rsidRDefault="00175F02" w:rsidP="00175F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70A85F" wp14:editId="76EA4690">
                <wp:simplePos x="0" y="0"/>
                <wp:positionH relativeFrom="column">
                  <wp:posOffset>3264535</wp:posOffset>
                </wp:positionH>
                <wp:positionV relativeFrom="paragraph">
                  <wp:posOffset>81915</wp:posOffset>
                </wp:positionV>
                <wp:extent cx="1350010" cy="2047875"/>
                <wp:effectExtent l="12065" t="9525" r="9525" b="952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1E35" w14:textId="78AB8E63" w:rsidR="00175F02" w:rsidRDefault="00175F02" w:rsidP="00175F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85F" id="_x0000_s1027" type="#_x0000_t202" style="position:absolute;left:0;text-align:left;margin-left:257.05pt;margin-top:6.45pt;width:106.3pt;height:16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">
                <v:textbox>
                  <w:txbxContent>
                    <w:p w14:paraId="6F631E35" w14:textId="78AB8E63" w:rsidR="00175F02" w:rsidRDefault="00175F02" w:rsidP="00175F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9F863E" wp14:editId="1122783C">
                <wp:simplePos x="0" y="0"/>
                <wp:positionH relativeFrom="column">
                  <wp:posOffset>3633470</wp:posOffset>
                </wp:positionH>
                <wp:positionV relativeFrom="paragraph">
                  <wp:posOffset>1329690</wp:posOffset>
                </wp:positionV>
                <wp:extent cx="598805" cy="398145"/>
                <wp:effectExtent l="13970" t="9525" r="635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617EA" w14:textId="77777777" w:rsidR="00175F02" w:rsidRDefault="00175F02" w:rsidP="00175F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F863E" id="_x0000_s1028" type="#_x0000_t202" style="position:absolute;left:0;text-align:left;margin-left:286.1pt;margin-top:104.7pt;width:47.15pt;height:31.3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">
                <v:textbox style="mso-fit-shape-to-text:t">
                  <w:txbxContent>
                    <w:p w14:paraId="0E7617EA" w14:textId="77777777" w:rsidR="00175F02" w:rsidRDefault="00175F02" w:rsidP="00175F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0A85F" wp14:editId="2E222B03">
                <wp:simplePos x="0" y="0"/>
                <wp:positionH relativeFrom="column">
                  <wp:posOffset>149860</wp:posOffset>
                </wp:positionH>
                <wp:positionV relativeFrom="paragraph">
                  <wp:posOffset>81915</wp:posOffset>
                </wp:positionV>
                <wp:extent cx="1350010" cy="2047875"/>
                <wp:effectExtent l="12065" t="9525" r="9525" b="952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6D05" w14:textId="682CFC1C" w:rsidR="00175F02" w:rsidRDefault="00175F02" w:rsidP="00175F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85F" id="_x0000_s1029" type="#_x0000_t202" style="position:absolute;left:0;text-align:left;margin-left:11.8pt;margin-top:6.45pt;width:106.3pt;height:16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">
                <v:textbox>
                  <w:txbxContent>
                    <w:p w14:paraId="2F7E6D05" w14:textId="682CFC1C" w:rsidR="00175F02" w:rsidRDefault="00175F02" w:rsidP="00175F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74629" w14:textId="09297071" w:rsidR="00175F02" w:rsidRDefault="00175F02"/>
    <w:p w14:paraId="45A3BE83" w14:textId="52A8A593" w:rsidR="00175F02" w:rsidRDefault="007369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4E81F" wp14:editId="56607115">
                <wp:simplePos x="0" y="0"/>
                <wp:positionH relativeFrom="column">
                  <wp:posOffset>1271270</wp:posOffset>
                </wp:positionH>
                <wp:positionV relativeFrom="paragraph">
                  <wp:posOffset>173990</wp:posOffset>
                </wp:positionV>
                <wp:extent cx="2314575" cy="771525"/>
                <wp:effectExtent l="38100" t="0" r="28575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1C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00.1pt;margin-top:13.7pt;width:182.25pt;height:60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C9AB9" wp14:editId="4406B20E">
                <wp:simplePos x="0" y="0"/>
                <wp:positionH relativeFrom="column">
                  <wp:posOffset>1223645</wp:posOffset>
                </wp:positionH>
                <wp:positionV relativeFrom="paragraph">
                  <wp:posOffset>288290</wp:posOffset>
                </wp:positionV>
                <wp:extent cx="2362200" cy="65722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EFFE" id="直接箭头连接符 7" o:spid="_x0000_s1026" type="#_x0000_t32" style="position:absolute;left:0;text-align:left;margin-left:96.35pt;margin-top:22.7pt;width:186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9F863E" wp14:editId="2EAD28E5">
                <wp:simplePos x="0" y="0"/>
                <wp:positionH relativeFrom="column">
                  <wp:posOffset>570865</wp:posOffset>
                </wp:positionH>
                <wp:positionV relativeFrom="paragraph">
                  <wp:posOffset>1905</wp:posOffset>
                </wp:positionV>
                <wp:extent cx="598805" cy="398145"/>
                <wp:effectExtent l="0" t="0" r="1079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8BE9E" w14:textId="2EC33425" w:rsidR="00175F02" w:rsidRDefault="00175F02" w:rsidP="00175F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F863E" id="_x0000_s1030" type="#_x0000_t202" style="position:absolute;left:0;text-align:left;margin-left:44.95pt;margin-top:.15pt;width:47.15pt;height:31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">
                <v:textbox style="mso-fit-shape-to-text:t">
                  <w:txbxContent>
                    <w:p w14:paraId="6998BE9E" w14:textId="2EC33425" w:rsidR="00175F02" w:rsidRDefault="00175F02" w:rsidP="00175F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9F863E" wp14:editId="6633A12B">
                <wp:simplePos x="0" y="0"/>
                <wp:positionH relativeFrom="column">
                  <wp:posOffset>570865</wp:posOffset>
                </wp:positionH>
                <wp:positionV relativeFrom="paragraph">
                  <wp:posOffset>744855</wp:posOffset>
                </wp:positionV>
                <wp:extent cx="598805" cy="398145"/>
                <wp:effectExtent l="13970" t="9525" r="635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4067D" w14:textId="790C73F2" w:rsidR="00175F02" w:rsidRDefault="00175F02" w:rsidP="00175F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F863E" id="_x0000_s1031" type="#_x0000_t202" style="position:absolute;left:0;text-align:left;margin-left:44.95pt;margin-top:58.65pt;width:47.15pt;height:31.3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">
                <v:textbox style="mso-fit-shape-to-text:t">
                  <w:txbxContent>
                    <w:p w14:paraId="6004067D" w14:textId="790C73F2" w:rsidR="00175F02" w:rsidRDefault="00175F02" w:rsidP="00175F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63106" w14:textId="77777777" w:rsidR="009A6B11" w:rsidRDefault="009A6B11">
      <w:pPr>
        <w:pStyle w:val="1"/>
      </w:pPr>
      <w:r>
        <w:rPr>
          <w:rFonts w:hint="eastAsia"/>
        </w:rPr>
        <w:lastRenderedPageBreak/>
        <w:t>模块概述</w:t>
      </w:r>
      <w:bookmarkEnd w:id="7"/>
    </w:p>
    <w:p w14:paraId="7123A18C" w14:textId="77777777" w:rsidR="009A6B11" w:rsidRDefault="009A6B11">
      <w:pPr>
        <w:pStyle w:val="2"/>
      </w:pPr>
      <w:bookmarkStart w:id="8" w:name="_Toc182323075"/>
      <w:r>
        <w:rPr>
          <w:rFonts w:hint="eastAsia"/>
        </w:rPr>
        <w:t>模块功能定义</w:t>
      </w:r>
      <w:bookmarkEnd w:id="8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294"/>
        <w:gridCol w:w="850"/>
        <w:gridCol w:w="2413"/>
        <w:gridCol w:w="4499"/>
      </w:tblGrid>
      <w:tr w:rsidR="009A6B11" w14:paraId="40F534E4" w14:textId="77777777">
        <w:tc>
          <w:tcPr>
            <w:tcW w:w="764" w:type="dxa"/>
            <w:shd w:val="clear" w:color="auto" w:fill="CCCCCC"/>
          </w:tcPr>
          <w:p w14:paraId="7EF9670D" w14:textId="77777777" w:rsidR="009A6B11" w:rsidRDefault="009A6B11">
            <w:pPr>
              <w:jc w:val="center"/>
              <w:rPr>
                <w:rStyle w:val="a8"/>
                <w:b/>
                <w:i w:val="0"/>
                <w:color w:val="auto"/>
              </w:rPr>
            </w:pPr>
            <w:r>
              <w:rPr>
                <w:rFonts w:cs="宋体" w:hint="eastAsia"/>
                <w:b/>
                <w:iCs/>
                <w:color w:val="993366"/>
                <w:szCs w:val="21"/>
                <w:lang w:bidi="ar"/>
              </w:rPr>
              <w:t>序号</w:t>
            </w:r>
          </w:p>
        </w:tc>
        <w:tc>
          <w:tcPr>
            <w:tcW w:w="1144" w:type="dxa"/>
            <w:gridSpan w:val="2"/>
            <w:shd w:val="clear" w:color="auto" w:fill="CCCCCC"/>
          </w:tcPr>
          <w:p w14:paraId="40F34CD7" w14:textId="77777777" w:rsidR="009A6B11" w:rsidRDefault="009A6B11">
            <w:pPr>
              <w:jc w:val="center"/>
              <w:rPr>
                <w:rStyle w:val="a8"/>
                <w:b/>
                <w:i w:val="0"/>
                <w:color w:val="auto"/>
              </w:rPr>
            </w:pPr>
            <w:r>
              <w:rPr>
                <w:rFonts w:cs="宋体" w:hint="eastAsia"/>
                <w:b/>
                <w:iCs/>
                <w:color w:val="993366"/>
                <w:szCs w:val="21"/>
                <w:lang w:bidi="ar"/>
              </w:rPr>
              <w:t>模块</w:t>
            </w:r>
          </w:p>
        </w:tc>
        <w:tc>
          <w:tcPr>
            <w:tcW w:w="2413" w:type="dxa"/>
            <w:shd w:val="clear" w:color="auto" w:fill="CCCCCC"/>
          </w:tcPr>
          <w:p w14:paraId="50D7BC54" w14:textId="77777777" w:rsidR="009A6B11" w:rsidRDefault="009A6B11">
            <w:pPr>
              <w:jc w:val="center"/>
              <w:rPr>
                <w:rStyle w:val="a8"/>
                <w:b/>
                <w:i w:val="0"/>
                <w:color w:val="auto"/>
              </w:rPr>
            </w:pPr>
            <w:r>
              <w:rPr>
                <w:rFonts w:cs="宋体" w:hint="eastAsia"/>
                <w:b/>
                <w:iCs/>
                <w:color w:val="993366"/>
                <w:szCs w:val="21"/>
                <w:lang w:bidi="ar"/>
              </w:rPr>
              <w:t>功能点</w:t>
            </w:r>
          </w:p>
        </w:tc>
        <w:tc>
          <w:tcPr>
            <w:tcW w:w="4499" w:type="dxa"/>
            <w:shd w:val="clear" w:color="auto" w:fill="CCCCCC"/>
          </w:tcPr>
          <w:p w14:paraId="7F60D5C0" w14:textId="77777777" w:rsidR="009A6B11" w:rsidRDefault="009A6B11">
            <w:pPr>
              <w:jc w:val="center"/>
              <w:rPr>
                <w:rStyle w:val="a8"/>
                <w:b/>
                <w:i w:val="0"/>
                <w:color w:val="auto"/>
              </w:rPr>
            </w:pPr>
            <w:r>
              <w:rPr>
                <w:rFonts w:cs="宋体" w:hint="eastAsia"/>
                <w:b/>
                <w:iCs/>
                <w:color w:val="993366"/>
                <w:szCs w:val="21"/>
                <w:lang w:bidi="ar"/>
              </w:rPr>
              <w:t>功能点详细内容</w:t>
            </w:r>
          </w:p>
        </w:tc>
      </w:tr>
      <w:tr w:rsidR="009A6B11" w14:paraId="17B1A8DE" w14:textId="77777777">
        <w:tc>
          <w:tcPr>
            <w:tcW w:w="764" w:type="dxa"/>
          </w:tcPr>
          <w:p w14:paraId="19FAD856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1.</w:t>
            </w:r>
            <w:r>
              <w:rPr>
                <w:rFonts w:cs="宋体" w:hint="eastAsia"/>
                <w:iCs/>
                <w:lang w:bidi="ar"/>
              </w:rPr>
              <w:t>登录界面</w:t>
            </w:r>
          </w:p>
        </w:tc>
        <w:tc>
          <w:tcPr>
            <w:tcW w:w="1144" w:type="dxa"/>
            <w:gridSpan w:val="2"/>
          </w:tcPr>
          <w:p w14:paraId="474A15FC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1.1</w:t>
            </w:r>
            <w:r>
              <w:rPr>
                <w:rFonts w:cs="宋体" w:hint="eastAsia"/>
                <w:iCs/>
                <w:lang w:bidi="ar"/>
              </w:rPr>
              <w:t>窗口标题</w:t>
            </w:r>
          </w:p>
        </w:tc>
        <w:tc>
          <w:tcPr>
            <w:tcW w:w="2413" w:type="dxa"/>
          </w:tcPr>
          <w:p w14:paraId="003A4DFA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显示窗口信息</w:t>
            </w:r>
          </w:p>
        </w:tc>
        <w:tc>
          <w:tcPr>
            <w:tcW w:w="4499" w:type="dxa"/>
          </w:tcPr>
          <w:p w14:paraId="57CE12B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显示当前登陆界面</w:t>
            </w:r>
          </w:p>
        </w:tc>
      </w:tr>
      <w:tr w:rsidR="009A6B11" w14:paraId="59D5DF74" w14:textId="77777777">
        <w:tc>
          <w:tcPr>
            <w:tcW w:w="764" w:type="dxa"/>
          </w:tcPr>
          <w:p w14:paraId="15A80419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69B1F671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1.2</w:t>
            </w:r>
            <w:r>
              <w:rPr>
                <w:rFonts w:cs="宋体" w:hint="eastAsia"/>
                <w:iCs/>
                <w:lang w:bidi="ar"/>
              </w:rPr>
              <w:t>登录账号</w:t>
            </w:r>
          </w:p>
        </w:tc>
        <w:tc>
          <w:tcPr>
            <w:tcW w:w="2413" w:type="dxa"/>
          </w:tcPr>
          <w:p w14:paraId="6B483234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输入用户名</w:t>
            </w:r>
          </w:p>
        </w:tc>
        <w:tc>
          <w:tcPr>
            <w:tcW w:w="4499" w:type="dxa"/>
          </w:tcPr>
          <w:p w14:paraId="4BBAD6F9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点击，验证密码用户名，匹配之后进入首页。</w:t>
            </w:r>
          </w:p>
        </w:tc>
      </w:tr>
      <w:tr w:rsidR="009A6B11" w14:paraId="5DC7664B" w14:textId="77777777">
        <w:tc>
          <w:tcPr>
            <w:tcW w:w="764" w:type="dxa"/>
          </w:tcPr>
          <w:p w14:paraId="7CEA4C8A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43873D73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364D2D3C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输入密码</w:t>
            </w:r>
          </w:p>
        </w:tc>
        <w:tc>
          <w:tcPr>
            <w:tcW w:w="4499" w:type="dxa"/>
          </w:tcPr>
          <w:p w14:paraId="49CD2313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输入密码，密码由</w:t>
            </w:r>
            <w:r>
              <w:rPr>
                <w:lang w:bidi="ar"/>
              </w:rPr>
              <w:t>6-12</w:t>
            </w:r>
            <w:r>
              <w:rPr>
                <w:rFonts w:cs="宋体" w:hint="eastAsia"/>
                <w:lang w:bidi="ar"/>
              </w:rPr>
              <w:t>位数字组成。</w:t>
            </w:r>
          </w:p>
        </w:tc>
      </w:tr>
      <w:tr w:rsidR="009A6B11" w14:paraId="3B6A1C06" w14:textId="77777777">
        <w:tc>
          <w:tcPr>
            <w:tcW w:w="764" w:type="dxa"/>
          </w:tcPr>
          <w:p w14:paraId="45AC35A5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7A92D214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6D9252FB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记住密码</w:t>
            </w:r>
          </w:p>
        </w:tc>
        <w:tc>
          <w:tcPr>
            <w:tcW w:w="4499" w:type="dxa"/>
          </w:tcPr>
          <w:p w14:paraId="218661FE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点击勾选记住密码</w:t>
            </w:r>
          </w:p>
        </w:tc>
      </w:tr>
      <w:tr w:rsidR="009A6B11" w14:paraId="59393297" w14:textId="77777777">
        <w:tc>
          <w:tcPr>
            <w:tcW w:w="764" w:type="dxa"/>
          </w:tcPr>
          <w:p w14:paraId="70C1E858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59FB73D3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1.3</w:t>
            </w:r>
            <w:r>
              <w:rPr>
                <w:rFonts w:cs="宋体" w:hint="eastAsia"/>
                <w:iCs/>
                <w:lang w:bidi="ar"/>
              </w:rPr>
              <w:t>注册新账号</w:t>
            </w:r>
          </w:p>
        </w:tc>
        <w:tc>
          <w:tcPr>
            <w:tcW w:w="2413" w:type="dxa"/>
          </w:tcPr>
          <w:p w14:paraId="1E97493C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输入用户名</w:t>
            </w:r>
          </w:p>
        </w:tc>
        <w:tc>
          <w:tcPr>
            <w:tcW w:w="4499" w:type="dxa"/>
          </w:tcPr>
          <w:p w14:paraId="2CE145A2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输入预注册的用户名，字母和数字组成，</w:t>
            </w:r>
            <w:r>
              <w:rPr>
                <w:lang w:bidi="ar"/>
              </w:rPr>
              <w:t>8-20</w:t>
            </w:r>
            <w:r>
              <w:rPr>
                <w:rFonts w:cs="宋体" w:hint="eastAsia"/>
                <w:lang w:bidi="ar"/>
              </w:rPr>
              <w:t>位，判断是否合格以及重复，重复则提示输入新的用户名。</w:t>
            </w:r>
          </w:p>
        </w:tc>
      </w:tr>
      <w:tr w:rsidR="009A6B11" w14:paraId="17588D0C" w14:textId="77777777">
        <w:tc>
          <w:tcPr>
            <w:tcW w:w="764" w:type="dxa"/>
          </w:tcPr>
          <w:p w14:paraId="0256A36D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50C83489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2B943E7F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输入密码</w:t>
            </w:r>
          </w:p>
        </w:tc>
        <w:tc>
          <w:tcPr>
            <w:tcW w:w="4499" w:type="dxa"/>
          </w:tcPr>
          <w:p w14:paraId="712E46A1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输入密码，密码由</w:t>
            </w:r>
            <w:r>
              <w:rPr>
                <w:lang w:bidi="ar"/>
              </w:rPr>
              <w:t>6-12</w:t>
            </w:r>
            <w:r>
              <w:rPr>
                <w:rFonts w:cs="宋体" w:hint="eastAsia"/>
                <w:lang w:bidi="ar"/>
              </w:rPr>
              <w:t>位数字组成，判断是否合格。</w:t>
            </w:r>
          </w:p>
        </w:tc>
      </w:tr>
      <w:tr w:rsidR="009A6B11" w14:paraId="3E4A022B" w14:textId="77777777">
        <w:tc>
          <w:tcPr>
            <w:tcW w:w="764" w:type="dxa"/>
          </w:tcPr>
          <w:p w14:paraId="3B27B0E5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7CBA091F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07FCD27E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再次输入密码</w:t>
            </w:r>
          </w:p>
        </w:tc>
        <w:tc>
          <w:tcPr>
            <w:tcW w:w="4499" w:type="dxa"/>
          </w:tcPr>
          <w:p w14:paraId="0923D25D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再次输入密码，判断是否与第一次输入的密码相同。</w:t>
            </w:r>
          </w:p>
        </w:tc>
      </w:tr>
      <w:tr w:rsidR="009A6B11" w14:paraId="0006BAEF" w14:textId="77777777">
        <w:tc>
          <w:tcPr>
            <w:tcW w:w="764" w:type="dxa"/>
          </w:tcPr>
          <w:p w14:paraId="3841F0EE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54C4B4F9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195F9E7C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确认按钮</w:t>
            </w:r>
          </w:p>
        </w:tc>
        <w:tc>
          <w:tcPr>
            <w:tcW w:w="4499" w:type="dxa"/>
          </w:tcPr>
          <w:p w14:paraId="044FAF5A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点击，注册完成。</w:t>
            </w:r>
          </w:p>
        </w:tc>
      </w:tr>
      <w:tr w:rsidR="009A6B11" w14:paraId="78F97D21" w14:textId="77777777">
        <w:tc>
          <w:tcPr>
            <w:tcW w:w="764" w:type="dxa"/>
          </w:tcPr>
          <w:p w14:paraId="1D3E0EE2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70CDC672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214302CB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返回按钮</w:t>
            </w:r>
          </w:p>
        </w:tc>
        <w:tc>
          <w:tcPr>
            <w:tcW w:w="4499" w:type="dxa"/>
          </w:tcPr>
          <w:p w14:paraId="22CEF77F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点击，返回登录界面。</w:t>
            </w:r>
          </w:p>
        </w:tc>
      </w:tr>
      <w:tr w:rsidR="009A6B11" w14:paraId="292D1D6B" w14:textId="77777777">
        <w:tc>
          <w:tcPr>
            <w:tcW w:w="764" w:type="dxa"/>
          </w:tcPr>
          <w:p w14:paraId="16424B75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085593B6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1.4</w:t>
            </w:r>
            <w:r>
              <w:rPr>
                <w:rFonts w:cs="宋体" w:hint="eastAsia"/>
                <w:iCs/>
                <w:lang w:bidi="ar"/>
              </w:rPr>
              <w:t>忘记密码</w:t>
            </w:r>
          </w:p>
        </w:tc>
        <w:tc>
          <w:tcPr>
            <w:tcW w:w="2413" w:type="dxa"/>
          </w:tcPr>
          <w:p w14:paraId="5610562D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忘记密码按钮</w:t>
            </w:r>
          </w:p>
        </w:tc>
        <w:tc>
          <w:tcPr>
            <w:tcW w:w="4499" w:type="dxa"/>
          </w:tcPr>
          <w:p w14:paraId="4BC6EADE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点击，进入找回密码界面。</w:t>
            </w:r>
          </w:p>
        </w:tc>
      </w:tr>
      <w:tr w:rsidR="009A6B11" w14:paraId="59942BEF" w14:textId="77777777">
        <w:tc>
          <w:tcPr>
            <w:tcW w:w="764" w:type="dxa"/>
          </w:tcPr>
          <w:p w14:paraId="42CE5262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2.</w:t>
            </w:r>
            <w:r>
              <w:rPr>
                <w:rFonts w:cs="宋体" w:hint="eastAsia"/>
                <w:iCs/>
                <w:lang w:bidi="ar"/>
              </w:rPr>
              <w:t>主界面</w:t>
            </w:r>
          </w:p>
        </w:tc>
        <w:tc>
          <w:tcPr>
            <w:tcW w:w="1144" w:type="dxa"/>
            <w:gridSpan w:val="2"/>
          </w:tcPr>
          <w:p w14:paraId="003B6281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2.1</w:t>
            </w:r>
            <w:r>
              <w:rPr>
                <w:rFonts w:cs="宋体" w:hint="eastAsia"/>
                <w:iCs/>
                <w:lang w:bidi="ar"/>
              </w:rPr>
              <w:t>个人信息</w:t>
            </w:r>
          </w:p>
        </w:tc>
        <w:tc>
          <w:tcPr>
            <w:tcW w:w="2413" w:type="dxa"/>
          </w:tcPr>
          <w:p w14:paraId="013EADBB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用户名</w:t>
            </w:r>
          </w:p>
        </w:tc>
        <w:tc>
          <w:tcPr>
            <w:tcW w:w="4499" w:type="dxa"/>
          </w:tcPr>
          <w:p w14:paraId="5C9BA19F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显示用户名</w:t>
            </w:r>
          </w:p>
        </w:tc>
      </w:tr>
      <w:tr w:rsidR="009A6B11" w14:paraId="0C211B08" w14:textId="77777777">
        <w:tc>
          <w:tcPr>
            <w:tcW w:w="764" w:type="dxa"/>
          </w:tcPr>
          <w:p w14:paraId="246666D0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0782FE20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</w:tcPr>
          <w:p w14:paraId="475BCCD1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性别</w:t>
            </w:r>
          </w:p>
        </w:tc>
        <w:tc>
          <w:tcPr>
            <w:tcW w:w="4499" w:type="dxa"/>
          </w:tcPr>
          <w:p w14:paraId="27CD5AC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显示用户性别</w:t>
            </w:r>
          </w:p>
        </w:tc>
      </w:tr>
      <w:tr w:rsidR="009A6B11" w14:paraId="4D25C566" w14:textId="77777777">
        <w:tc>
          <w:tcPr>
            <w:tcW w:w="764" w:type="dxa"/>
          </w:tcPr>
          <w:p w14:paraId="6D16A9FE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1144" w:type="dxa"/>
            <w:gridSpan w:val="2"/>
          </w:tcPr>
          <w:p w14:paraId="198455EF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2.2</w:t>
            </w:r>
            <w:r>
              <w:rPr>
                <w:rFonts w:cs="宋体" w:hint="eastAsia"/>
                <w:iCs/>
                <w:lang w:bidi="ar"/>
              </w:rPr>
              <w:t>好友列表</w:t>
            </w:r>
          </w:p>
        </w:tc>
        <w:tc>
          <w:tcPr>
            <w:tcW w:w="2413" w:type="dxa"/>
          </w:tcPr>
          <w:p w14:paraId="04E17198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分组显示</w:t>
            </w:r>
          </w:p>
        </w:tc>
        <w:tc>
          <w:tcPr>
            <w:tcW w:w="4499" w:type="dxa"/>
          </w:tcPr>
          <w:p w14:paraId="57CF776F" w14:textId="77777777" w:rsidR="009A6B11" w:rsidRDefault="009A6B11">
            <w:pPr>
              <w:spacing w:line="240" w:lineRule="auto"/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显示用户好友分组</w:t>
            </w:r>
          </w:p>
        </w:tc>
      </w:tr>
      <w:tr w:rsidR="009A6B11" w14:paraId="603B071C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BF5C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F614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25F3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组内成员显示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619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展开或折叠当前组内好友</w:t>
            </w:r>
          </w:p>
        </w:tc>
      </w:tr>
      <w:tr w:rsidR="009A6B11" w14:paraId="2D04583B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A8B1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813D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F36E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双击组内成员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7682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显示该成员个人信息</w:t>
            </w:r>
          </w:p>
        </w:tc>
      </w:tr>
      <w:tr w:rsidR="009A6B11" w14:paraId="731030B4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4C8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3BDC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2.3</w:t>
            </w:r>
            <w:r>
              <w:rPr>
                <w:rFonts w:cs="宋体" w:hint="eastAsia"/>
                <w:iCs/>
                <w:lang w:bidi="ar"/>
              </w:rPr>
              <w:t>个人信息窗口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5165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修改个人用户名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6DC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左键双击修改用户名</w:t>
            </w:r>
          </w:p>
        </w:tc>
      </w:tr>
      <w:tr w:rsidR="009A6B11" w14:paraId="6A32DDE5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647F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3.</w:t>
            </w:r>
            <w:r>
              <w:rPr>
                <w:rFonts w:cs="宋体" w:hint="eastAsia"/>
                <w:iCs/>
                <w:lang w:bidi="ar"/>
              </w:rPr>
              <w:t>聊天界面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46C4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3.1</w:t>
            </w:r>
            <w:r>
              <w:rPr>
                <w:rFonts w:cs="宋体" w:hint="eastAsia"/>
                <w:iCs/>
                <w:lang w:bidi="ar"/>
              </w:rPr>
              <w:t>聊天窗口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6C87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文本输入框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27A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输入所要发送给好友的信息</w:t>
            </w:r>
          </w:p>
        </w:tc>
      </w:tr>
      <w:tr w:rsidR="009A6B11" w14:paraId="1F45B3E3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84D1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0B9C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36AA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文本输出框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ED2D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输出双方发送过的历史信息</w:t>
            </w:r>
          </w:p>
        </w:tc>
      </w:tr>
      <w:tr w:rsidR="009A6B11" w14:paraId="4C01A713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CB74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FF9F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78D7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历史记录按钮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902B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单击显示历史信息</w:t>
            </w:r>
          </w:p>
        </w:tc>
      </w:tr>
      <w:tr w:rsidR="009A6B11" w14:paraId="5F220BBE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5B7E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D793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0456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好友信息显示界面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3B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显示好友用户名或</w:t>
            </w:r>
            <w:r>
              <w:rPr>
                <w:lang w:bidi="ar"/>
              </w:rPr>
              <w:t>IP</w:t>
            </w:r>
          </w:p>
        </w:tc>
      </w:tr>
      <w:tr w:rsidR="009A6B11" w14:paraId="7403F42F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6EB6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0B2B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3C4D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字体和颜色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1AF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改变输入文字的字体及颜色</w:t>
            </w:r>
          </w:p>
        </w:tc>
      </w:tr>
      <w:tr w:rsidR="009A6B11" w14:paraId="243836F2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A995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94B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F39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发送按钮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D03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发送文本到文本输出框</w:t>
            </w:r>
          </w:p>
        </w:tc>
      </w:tr>
      <w:tr w:rsidR="009A6B11" w14:paraId="1EAF350E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A700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709B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0B2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关闭按钮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E634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关闭聊天界面</w:t>
            </w:r>
          </w:p>
        </w:tc>
      </w:tr>
      <w:tr w:rsidR="009A6B11" w14:paraId="294B5A3A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1D99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4350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3.2</w:t>
            </w:r>
            <w:r>
              <w:rPr>
                <w:rFonts w:cs="宋体" w:hint="eastAsia"/>
                <w:iCs/>
                <w:lang w:bidi="ar"/>
              </w:rPr>
              <w:t>图片及文</w:t>
            </w:r>
            <w:r>
              <w:rPr>
                <w:rFonts w:cs="宋体" w:hint="eastAsia"/>
                <w:iCs/>
                <w:lang w:bidi="ar"/>
              </w:rPr>
              <w:lastRenderedPageBreak/>
              <w:t>件传输窗口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078A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lastRenderedPageBreak/>
              <w:t>单击图片或文件打开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0ACE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选择要发送的图片或文件</w:t>
            </w:r>
          </w:p>
        </w:tc>
      </w:tr>
      <w:tr w:rsidR="009A6B11" w14:paraId="4AE661BA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314C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FC5C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47C3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单击图片或文件发送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E4B8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发送选中的图片或文件</w:t>
            </w:r>
          </w:p>
        </w:tc>
      </w:tr>
      <w:tr w:rsidR="009A6B11" w14:paraId="6D94150D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F238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F30F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6070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下载图片或文件到本地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9F4D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右键保存图片或文件到本地</w:t>
            </w:r>
          </w:p>
        </w:tc>
      </w:tr>
      <w:tr w:rsidR="009A6B11" w14:paraId="4A0502F1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9E2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4.</w:t>
            </w:r>
            <w:r>
              <w:rPr>
                <w:rFonts w:cs="宋体" w:hint="eastAsia"/>
                <w:iCs/>
                <w:lang w:bidi="ar"/>
              </w:rPr>
              <w:t>多线程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8E2D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4.1</w:t>
            </w:r>
            <w:r>
              <w:rPr>
                <w:rFonts w:cs="宋体" w:hint="eastAsia"/>
                <w:iCs/>
                <w:lang w:bidi="ar"/>
              </w:rPr>
              <w:t>创建线程对象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D7A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创建多窗体进程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B5F3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实现多窗体进程</w:t>
            </w:r>
          </w:p>
        </w:tc>
      </w:tr>
      <w:tr w:rsidR="009A6B11" w14:paraId="789225A3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C552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89A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AF4E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创建通信进程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287D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可以实现双向的通信</w:t>
            </w:r>
          </w:p>
        </w:tc>
      </w:tr>
      <w:tr w:rsidR="009A6B11" w14:paraId="1EF1EF2F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E371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1807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A44D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创建文件接收进程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FD0E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可以实现文件的双向接收</w:t>
            </w:r>
          </w:p>
        </w:tc>
      </w:tr>
      <w:tr w:rsidR="009A6B11" w14:paraId="7785C65E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A388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5.mysql</w:t>
            </w:r>
            <w:r>
              <w:rPr>
                <w:rFonts w:cs="宋体" w:hint="eastAsia"/>
                <w:iCs/>
                <w:lang w:bidi="ar"/>
              </w:rPr>
              <w:t>数据库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80DC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5.1</w:t>
            </w:r>
            <w:r>
              <w:rPr>
                <w:rFonts w:cs="宋体" w:hint="eastAsia"/>
                <w:iCs/>
                <w:lang w:bidi="ar"/>
              </w:rPr>
              <w:t>设计数据库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3358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数据库设置及设计用户信息表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6C06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可以设置端口，以及一些其他的用户信息</w:t>
            </w:r>
          </w:p>
        </w:tc>
      </w:tr>
      <w:tr w:rsidR="009A6B11" w14:paraId="02757108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A15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F43C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7E43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用户好友表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895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可以创建用户好友表的信息</w:t>
            </w:r>
          </w:p>
        </w:tc>
      </w:tr>
      <w:tr w:rsidR="009A6B11" w14:paraId="009F8949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F4E1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45B0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5.2</w:t>
            </w:r>
            <w:r>
              <w:rPr>
                <w:rFonts w:cs="宋体" w:hint="eastAsia"/>
                <w:iCs/>
                <w:lang w:bidi="ar"/>
              </w:rPr>
              <w:t>数据库连接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5BB6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用户与数据库连接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28D0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实现用户与数据库的连接功能</w:t>
            </w:r>
          </w:p>
        </w:tc>
      </w:tr>
      <w:tr w:rsidR="009A6B11" w14:paraId="6A4AFEEF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6135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DDC2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5.3</w:t>
            </w:r>
            <w:r>
              <w:rPr>
                <w:rFonts w:cs="宋体" w:hint="eastAsia"/>
                <w:iCs/>
                <w:lang w:bidi="ar"/>
              </w:rPr>
              <w:t>数据库操作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46F5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更新用户信息好友</w:t>
            </w:r>
            <w:r>
              <w:rPr>
                <w:iCs/>
                <w:lang w:bidi="ar"/>
              </w:rPr>
              <w:t>IP</w:t>
            </w:r>
            <w:r>
              <w:rPr>
                <w:rFonts w:cs="宋体" w:hint="eastAsia"/>
                <w:iCs/>
                <w:lang w:bidi="ar"/>
              </w:rPr>
              <w:t>地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F9BF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实时更新好友的信息和用户个人的信息</w:t>
            </w:r>
          </w:p>
        </w:tc>
      </w:tr>
      <w:tr w:rsidR="009A6B11" w14:paraId="0F6F0F94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FC0D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6.</w:t>
            </w:r>
            <w:r>
              <w:rPr>
                <w:rFonts w:cs="宋体" w:hint="eastAsia"/>
                <w:iCs/>
                <w:lang w:bidi="ar"/>
              </w:rPr>
              <w:t>窗口标题栏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67C7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iCs/>
                <w:lang w:bidi="ar"/>
              </w:rPr>
              <w:t>6.1</w:t>
            </w:r>
            <w:r>
              <w:rPr>
                <w:rFonts w:cs="宋体" w:hint="eastAsia"/>
                <w:iCs/>
                <w:lang w:bidi="ar"/>
              </w:rPr>
              <w:t>窗口标题栏功能键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E3BB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最大化按钮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5DBE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实现窗口最大化</w:t>
            </w:r>
          </w:p>
        </w:tc>
      </w:tr>
      <w:tr w:rsidR="009A6B11" w14:paraId="6B622FF2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542B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C052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0DAA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最小化按钮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009C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实现窗口最小化</w:t>
            </w:r>
          </w:p>
        </w:tc>
      </w:tr>
      <w:tr w:rsidR="009A6B11" w14:paraId="1547CAAE" w14:textId="77777777"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377F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E239" w14:textId="77777777" w:rsidR="009A6B11" w:rsidRDefault="009A6B11">
            <w:pPr>
              <w:spacing w:line="240" w:lineRule="auto"/>
              <w:rPr>
                <w:iCs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6B71" w14:textId="77777777" w:rsidR="009A6B11" w:rsidRDefault="009A6B11">
            <w:pPr>
              <w:spacing w:line="240" w:lineRule="auto"/>
              <w:rPr>
                <w:iCs/>
              </w:rPr>
            </w:pPr>
            <w:r>
              <w:rPr>
                <w:rFonts w:cs="宋体" w:hint="eastAsia"/>
                <w:iCs/>
                <w:lang w:bidi="ar"/>
              </w:rPr>
              <w:t>关闭按钮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9382" w14:textId="77777777" w:rsidR="009A6B11" w:rsidRDefault="009A6B11">
            <w:pPr>
              <w:spacing w:line="240" w:lineRule="auto"/>
            </w:pPr>
            <w:r>
              <w:rPr>
                <w:rFonts w:cs="宋体" w:hint="eastAsia"/>
                <w:lang w:bidi="ar"/>
              </w:rPr>
              <w:t>实现关闭窗口</w:t>
            </w:r>
          </w:p>
        </w:tc>
      </w:tr>
    </w:tbl>
    <w:p w14:paraId="7E3730C7" w14:textId="77777777" w:rsidR="009A6B11" w:rsidRDefault="009A6B11">
      <w:pPr>
        <w:pStyle w:val="af"/>
        <w:ind w:firstLine="0"/>
        <w:rPr>
          <w:rStyle w:val="a8"/>
          <w:i w:val="0"/>
          <w:iCs w:val="0"/>
          <w:color w:val="auto"/>
        </w:rPr>
      </w:pPr>
    </w:p>
    <w:p w14:paraId="26572BA5" w14:textId="77777777" w:rsidR="009A6B11" w:rsidRPr="0040677A" w:rsidRDefault="009A6B11" w:rsidP="0040677A">
      <w:pPr>
        <w:pStyle w:val="2"/>
        <w:rPr>
          <w:rStyle w:val="a8"/>
          <w:i w:val="0"/>
          <w:iCs w:val="0"/>
          <w:color w:val="auto"/>
          <w:szCs w:val="32"/>
        </w:rPr>
      </w:pPr>
      <w:bookmarkStart w:id="9" w:name="_Toc182323076"/>
      <w:r>
        <w:rPr>
          <w:rFonts w:hint="eastAsia"/>
        </w:rPr>
        <w:t>模块结构</w:t>
      </w:r>
      <w:bookmarkEnd w:id="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5580"/>
      </w:tblGrid>
      <w:tr w:rsidR="009A6B11" w14:paraId="21B079FD" w14:textId="77777777">
        <w:tc>
          <w:tcPr>
            <w:tcW w:w="1620" w:type="dxa"/>
            <w:shd w:val="clear" w:color="auto" w:fill="C0C0C0"/>
          </w:tcPr>
          <w:p w14:paraId="79321B66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440" w:type="dxa"/>
            <w:shd w:val="clear" w:color="auto" w:fill="C0C0C0"/>
          </w:tcPr>
          <w:p w14:paraId="12521CAE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5580" w:type="dxa"/>
            <w:shd w:val="clear" w:color="auto" w:fill="C0C0C0"/>
          </w:tcPr>
          <w:p w14:paraId="7323062A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概要说明</w:t>
            </w:r>
          </w:p>
        </w:tc>
      </w:tr>
      <w:tr w:rsidR="009A6B11" w14:paraId="51047606" w14:textId="77777777">
        <w:tc>
          <w:tcPr>
            <w:tcW w:w="1620" w:type="dxa"/>
          </w:tcPr>
          <w:p w14:paraId="0A4494CA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登陆注册界面</w:t>
            </w:r>
          </w:p>
        </w:tc>
        <w:tc>
          <w:tcPr>
            <w:tcW w:w="1440" w:type="dxa"/>
          </w:tcPr>
          <w:p w14:paraId="040CAD81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外部模块</w:t>
            </w:r>
          </w:p>
        </w:tc>
        <w:tc>
          <w:tcPr>
            <w:tcW w:w="5580" w:type="dxa"/>
          </w:tcPr>
          <w:p w14:paraId="7568D01A" w14:textId="77777777" w:rsidR="009A6B11" w:rsidRDefault="009A6B11">
            <w:pPr>
              <w:spacing w:line="240" w:lineRule="auto"/>
              <w:rPr>
                <w:rFonts w:ascii="Arial" w:hAnsi="Arial" w:cs="Arial"/>
                <w:i/>
                <w:iCs/>
                <w:color w:val="993366"/>
                <w:szCs w:val="21"/>
              </w:rPr>
            </w:pPr>
            <w:r>
              <w:rPr>
                <w:rFonts w:ascii="Arial" w:hAnsi="Arial" w:cs="Arial"/>
                <w:i/>
                <w:iCs/>
                <w:color w:val="993366"/>
                <w:szCs w:val="21"/>
              </w:rPr>
              <w:t>槽函数的简单运用及数据库的管理</w:t>
            </w:r>
          </w:p>
        </w:tc>
      </w:tr>
      <w:tr w:rsidR="009A6B11" w14:paraId="49325A11" w14:textId="77777777">
        <w:tc>
          <w:tcPr>
            <w:tcW w:w="1620" w:type="dxa"/>
          </w:tcPr>
          <w:p w14:paraId="33309255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收发界面</w:t>
            </w:r>
          </w:p>
        </w:tc>
        <w:tc>
          <w:tcPr>
            <w:tcW w:w="1440" w:type="dxa"/>
          </w:tcPr>
          <w:p w14:paraId="696A8BA9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外部模块</w:t>
            </w:r>
          </w:p>
        </w:tc>
        <w:tc>
          <w:tcPr>
            <w:tcW w:w="5580" w:type="dxa"/>
          </w:tcPr>
          <w:p w14:paraId="377CC8DB" w14:textId="6221FAC4" w:rsidR="009A6B11" w:rsidRDefault="006936A3">
            <w:pPr>
              <w:spacing w:line="240" w:lineRule="auto"/>
              <w:rPr>
                <w:rFonts w:ascii="Arial" w:hAnsi="Arial" w:cs="Arial"/>
                <w:i/>
                <w:iCs/>
                <w:color w:val="993366"/>
                <w:szCs w:val="21"/>
              </w:rPr>
            </w:pPr>
            <w:r>
              <w:rPr>
                <w:rFonts w:ascii="Arial" w:hAnsi="Arial" w:cs="Arial" w:hint="eastAsia"/>
                <w:i/>
                <w:iCs/>
                <w:color w:val="993366"/>
                <w:szCs w:val="21"/>
              </w:rPr>
              <w:t>TCP</w:t>
            </w:r>
            <w:r>
              <w:rPr>
                <w:rFonts w:ascii="Arial" w:hAnsi="Arial" w:cs="Arial" w:hint="eastAsia"/>
                <w:i/>
                <w:iCs/>
                <w:color w:val="993366"/>
                <w:szCs w:val="21"/>
              </w:rPr>
              <w:t>链接的运用</w:t>
            </w:r>
          </w:p>
        </w:tc>
      </w:tr>
      <w:tr w:rsidR="009A6B11" w14:paraId="1FA34ED0" w14:textId="77777777">
        <w:tc>
          <w:tcPr>
            <w:tcW w:w="1620" w:type="dxa"/>
          </w:tcPr>
          <w:p w14:paraId="2BB61638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编辑、阅读界面</w:t>
            </w:r>
          </w:p>
        </w:tc>
        <w:tc>
          <w:tcPr>
            <w:tcW w:w="1440" w:type="dxa"/>
          </w:tcPr>
          <w:p w14:paraId="037F263C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外部模块</w:t>
            </w:r>
          </w:p>
        </w:tc>
        <w:tc>
          <w:tcPr>
            <w:tcW w:w="5580" w:type="dxa"/>
          </w:tcPr>
          <w:p w14:paraId="3FEA6EA4" w14:textId="77777777" w:rsidR="009A6B11" w:rsidRDefault="009A6B11">
            <w:pPr>
              <w:spacing w:line="240" w:lineRule="auto"/>
              <w:rPr>
                <w:rFonts w:ascii="Arial" w:hAnsi="Arial" w:cs="Arial"/>
                <w:i/>
                <w:iCs/>
                <w:color w:val="993366"/>
                <w:szCs w:val="21"/>
              </w:rPr>
            </w:pPr>
          </w:p>
        </w:tc>
      </w:tr>
      <w:tr w:rsidR="009A6B11" w14:paraId="3DD12B94" w14:textId="77777777">
        <w:tc>
          <w:tcPr>
            <w:tcW w:w="1620" w:type="dxa"/>
          </w:tcPr>
          <w:p w14:paraId="5713551B" w14:textId="77777777" w:rsidR="009A6B11" w:rsidRDefault="009A6B11">
            <w:r>
              <w:rPr>
                <w:rFonts w:hint="eastAsia"/>
              </w:rPr>
              <w:t>数据库模块</w:t>
            </w:r>
          </w:p>
        </w:tc>
        <w:tc>
          <w:tcPr>
            <w:tcW w:w="1440" w:type="dxa"/>
          </w:tcPr>
          <w:p w14:paraId="1BB4DAF5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内部模块</w:t>
            </w:r>
          </w:p>
        </w:tc>
        <w:tc>
          <w:tcPr>
            <w:tcW w:w="5580" w:type="dxa"/>
          </w:tcPr>
          <w:p w14:paraId="04409CEF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数据库底层函数设计</w:t>
            </w:r>
          </w:p>
        </w:tc>
      </w:tr>
      <w:tr w:rsidR="009A6B11" w14:paraId="0916B851" w14:textId="77777777">
        <w:tc>
          <w:tcPr>
            <w:tcW w:w="1620" w:type="dxa"/>
          </w:tcPr>
          <w:p w14:paraId="1C81B3CB" w14:textId="77777777" w:rsidR="009A6B11" w:rsidRDefault="009A6B11">
            <w:r>
              <w:t>S</w:t>
            </w:r>
            <w:r>
              <w:rPr>
                <w:rFonts w:hint="eastAsia"/>
              </w:rPr>
              <w:t>ocket</w:t>
            </w:r>
            <w:r>
              <w:rPr>
                <w:rFonts w:hint="eastAsia"/>
              </w:rPr>
              <w:t>模块</w:t>
            </w:r>
          </w:p>
        </w:tc>
        <w:tc>
          <w:tcPr>
            <w:tcW w:w="1440" w:type="dxa"/>
          </w:tcPr>
          <w:p w14:paraId="36DB4338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内部模块</w:t>
            </w:r>
          </w:p>
        </w:tc>
        <w:tc>
          <w:tcPr>
            <w:tcW w:w="5580" w:type="dxa"/>
          </w:tcPr>
          <w:p w14:paraId="14AE9855" w14:textId="77777777" w:rsidR="009A6B11" w:rsidRDefault="009A6B11">
            <w:pPr>
              <w:spacing w:line="240" w:lineRule="auto"/>
            </w:pPr>
            <w:r>
              <w:rPr>
                <w:rFonts w:hint="eastAsia"/>
              </w:rPr>
              <w:t>数据传输函数设计</w:t>
            </w:r>
          </w:p>
        </w:tc>
      </w:tr>
    </w:tbl>
    <w:p w14:paraId="47A9C12F" w14:textId="77777777" w:rsidR="009A6B11" w:rsidRDefault="009A6B11">
      <w:pPr>
        <w:pStyle w:val="2"/>
      </w:pPr>
      <w:bookmarkStart w:id="10" w:name="_Toc182323077"/>
      <w:r>
        <w:rPr>
          <w:rFonts w:hint="eastAsia"/>
        </w:rPr>
        <w:t>模块动作时序</w:t>
      </w:r>
      <w:bookmarkEnd w:id="10"/>
    </w:p>
    <w:p w14:paraId="56650609" w14:textId="77777777" w:rsidR="009A6B11" w:rsidRDefault="009A6B11">
      <w:pPr>
        <w:pStyle w:val="af"/>
        <w:rPr>
          <w:rStyle w:val="a8"/>
          <w:iCs w:val="0"/>
          <w:color w:val="0000FF"/>
        </w:rPr>
      </w:pPr>
      <w:r>
        <w:rPr>
          <w:rStyle w:val="a8"/>
          <w:rFonts w:hint="eastAsia"/>
          <w:iCs w:val="0"/>
          <w:color w:val="0000FF"/>
        </w:rPr>
        <w:t>描述模块间动作的时序图。可以在其它文件中记述</w:t>
      </w:r>
      <w:r>
        <w:rPr>
          <w:rStyle w:val="a8"/>
          <w:rFonts w:hint="eastAsia"/>
          <w:iCs w:val="0"/>
          <w:color w:val="0000FF"/>
        </w:rPr>
        <w:t>(</w:t>
      </w:r>
      <w:r>
        <w:rPr>
          <w:rStyle w:val="a8"/>
          <w:rFonts w:hint="eastAsia"/>
          <w:iCs w:val="0"/>
          <w:color w:val="0000FF"/>
        </w:rPr>
        <w:t>这里说明参考</w:t>
      </w:r>
      <w:r>
        <w:rPr>
          <w:rStyle w:val="a8"/>
          <w:rFonts w:eastAsia="MS Mincho" w:hint="eastAsia"/>
          <w:iCs w:val="0"/>
          <w:color w:val="0000FF"/>
        </w:rPr>
        <w:t>「</w:t>
      </w:r>
      <w:r>
        <w:rPr>
          <w:rStyle w:val="a8"/>
          <w:rFonts w:hint="eastAsia"/>
          <w:iCs w:val="0"/>
          <w:color w:val="0000FF"/>
        </w:rPr>
        <w:t>XXX</w:t>
      </w:r>
      <w:r>
        <w:rPr>
          <w:rStyle w:val="a8"/>
          <w:rFonts w:eastAsia="MS Mincho" w:hint="eastAsia"/>
          <w:iCs w:val="0"/>
          <w:color w:val="0000FF"/>
        </w:rPr>
        <w:t>」</w:t>
      </w:r>
      <w:r>
        <w:rPr>
          <w:rStyle w:val="a8"/>
          <w:rFonts w:hint="eastAsia"/>
          <w:iCs w:val="0"/>
          <w:color w:val="0000FF"/>
        </w:rPr>
        <w:t>文件</w:t>
      </w:r>
      <w:r>
        <w:rPr>
          <w:rStyle w:val="a8"/>
          <w:rFonts w:hint="eastAsia"/>
          <w:iCs w:val="0"/>
          <w:color w:val="0000FF"/>
        </w:rPr>
        <w:t>)</w:t>
      </w:r>
      <w:r>
        <w:rPr>
          <w:rStyle w:val="a8"/>
          <w:rFonts w:hint="eastAsia"/>
          <w:iCs w:val="0"/>
          <w:color w:val="0000FF"/>
        </w:rPr>
        <w:t>。</w:t>
      </w:r>
    </w:p>
    <w:p w14:paraId="7CA55890" w14:textId="77777777" w:rsidR="009A6B11" w:rsidRDefault="009A6B11">
      <w:pPr>
        <w:pStyle w:val="af"/>
        <w:ind w:firstLine="0"/>
      </w:pPr>
    </w:p>
    <w:p w14:paraId="6E438F96" w14:textId="77777777" w:rsidR="009A6B11" w:rsidRDefault="009A6B11">
      <w:pPr>
        <w:pStyle w:val="1"/>
      </w:pPr>
      <w:bookmarkStart w:id="11" w:name="_Toc182323078"/>
      <w:r>
        <w:rPr>
          <w:rFonts w:hint="eastAsia"/>
        </w:rPr>
        <w:lastRenderedPageBreak/>
        <w:t>接口说明</w:t>
      </w:r>
      <w:bookmarkEnd w:id="11"/>
    </w:p>
    <w:p w14:paraId="30E85053" w14:textId="10ABBB8A" w:rsidR="009A6B11" w:rsidRDefault="00175F02">
      <w:pPr>
        <w:pStyle w:val="2"/>
      </w:pPr>
      <w:r>
        <w:rPr>
          <w:rFonts w:hint="eastAsia"/>
        </w:rPr>
        <w:t>函数</w:t>
      </w:r>
    </w:p>
    <w:p w14:paraId="5B5E4A1B" w14:textId="77777777" w:rsidR="009A6B11" w:rsidRDefault="009A6B11">
      <w:pPr>
        <w:pStyle w:val="a4"/>
      </w:pPr>
      <w:r>
        <w:rPr>
          <w:rFonts w:hint="eastAsia"/>
        </w:rPr>
        <w:t>给出模块所用数据结构的说明，以及全局变量和宏常量。</w:t>
      </w:r>
    </w:p>
    <w:p w14:paraId="2EDA5F4C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namespace Ui {</w:t>
      </w:r>
    </w:p>
    <w:p w14:paraId="0A869FDC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class loginDlg;</w:t>
      </w:r>
    </w:p>
    <w:p w14:paraId="69AF65B4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}</w:t>
      </w:r>
    </w:p>
    <w:p w14:paraId="08DD9FBB" w14:textId="77777777" w:rsidR="00175F02" w:rsidRPr="00175F02" w:rsidRDefault="00175F02" w:rsidP="00175F02">
      <w:pPr>
        <w:pStyle w:val="a4"/>
        <w:rPr>
          <w:i w:val="0"/>
          <w:color w:val="auto"/>
        </w:rPr>
      </w:pPr>
    </w:p>
    <w:p w14:paraId="39458DA5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class loginDlg : public QDialog</w:t>
      </w:r>
    </w:p>
    <w:p w14:paraId="3C57BC12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{</w:t>
      </w:r>
    </w:p>
    <w:p w14:paraId="0CD6E32C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 xml:space="preserve">    Q_OBJECT</w:t>
      </w:r>
    </w:p>
    <w:p w14:paraId="2AD5C04A" w14:textId="77777777" w:rsidR="00175F02" w:rsidRPr="00175F02" w:rsidRDefault="00175F02" w:rsidP="00175F02">
      <w:pPr>
        <w:pStyle w:val="a4"/>
        <w:rPr>
          <w:i w:val="0"/>
          <w:color w:val="auto"/>
        </w:rPr>
      </w:pPr>
    </w:p>
    <w:p w14:paraId="653E9E4A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public:</w:t>
      </w:r>
    </w:p>
    <w:p w14:paraId="2E4B5AB2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 xml:space="preserve">    explicit loginDlg(QWidget *parent = nullptr);</w:t>
      </w:r>
    </w:p>
    <w:p w14:paraId="1BE32207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 xml:space="preserve">    ~loginDlg();</w:t>
      </w:r>
    </w:p>
    <w:p w14:paraId="739D2554" w14:textId="77777777" w:rsidR="00175F02" w:rsidRPr="00175F02" w:rsidRDefault="00175F02" w:rsidP="00175F02">
      <w:pPr>
        <w:pStyle w:val="a4"/>
        <w:rPr>
          <w:i w:val="0"/>
          <w:color w:val="auto"/>
        </w:rPr>
      </w:pPr>
    </w:p>
    <w:p w14:paraId="6EAE0FF5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private slots:</w:t>
      </w:r>
    </w:p>
    <w:p w14:paraId="26A7215E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 xml:space="preserve">    void on_loginBtn_clicked();</w:t>
      </w:r>
    </w:p>
    <w:p w14:paraId="74B7D442" w14:textId="77777777" w:rsidR="00175F02" w:rsidRPr="00175F02" w:rsidRDefault="00175F02" w:rsidP="00175F02">
      <w:pPr>
        <w:pStyle w:val="a4"/>
        <w:rPr>
          <w:i w:val="0"/>
          <w:color w:val="auto"/>
        </w:rPr>
      </w:pPr>
    </w:p>
    <w:p w14:paraId="4B56E242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>private:</w:t>
      </w:r>
    </w:p>
    <w:p w14:paraId="5F32E899" w14:textId="77777777" w:rsidR="00175F02" w:rsidRPr="00175F02" w:rsidRDefault="00175F02" w:rsidP="00175F02">
      <w:pPr>
        <w:pStyle w:val="a4"/>
        <w:rPr>
          <w:i w:val="0"/>
          <w:color w:val="auto"/>
        </w:rPr>
      </w:pPr>
      <w:r w:rsidRPr="00175F02">
        <w:rPr>
          <w:i w:val="0"/>
          <w:color w:val="auto"/>
        </w:rPr>
        <w:t xml:space="preserve">    Ui::loginDlg *ui;</w:t>
      </w:r>
    </w:p>
    <w:p w14:paraId="7617E940" w14:textId="6F5C911C" w:rsidR="009A6B11" w:rsidRDefault="00175F02" w:rsidP="00175F02">
      <w:pPr>
        <w:pStyle w:val="a4"/>
        <w:ind w:firstLine="0"/>
      </w:pPr>
      <w:r w:rsidRPr="00175F02">
        <w:rPr>
          <w:i w:val="0"/>
          <w:color w:val="auto"/>
        </w:rPr>
        <w:t>};</w:t>
      </w:r>
      <w:r>
        <w:t xml:space="preserve"> </w:t>
      </w:r>
    </w:p>
    <w:p w14:paraId="4D37C500" w14:textId="34392851" w:rsidR="00175F02" w:rsidRDefault="00175F02" w:rsidP="00175F02">
      <w:pPr>
        <w:pStyle w:val="a4"/>
        <w:ind w:firstLine="0"/>
      </w:pPr>
    </w:p>
    <w:p w14:paraId="5B59C418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class MainWindow;</w:t>
      </w:r>
    </w:p>
    <w:p w14:paraId="1DC4A49D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}</w:t>
      </w:r>
    </w:p>
    <w:p w14:paraId="1BEBD0FC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40BD24FF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class MainWindow : public QMainWindow</w:t>
      </w:r>
    </w:p>
    <w:p w14:paraId="33410F1F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{</w:t>
      </w:r>
    </w:p>
    <w:p w14:paraId="61EDF2D9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Q_OBJECT</w:t>
      </w:r>
    </w:p>
    <w:p w14:paraId="008A5FD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578AF832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lastRenderedPageBreak/>
        <w:t>public:</w:t>
      </w:r>
    </w:p>
    <w:p w14:paraId="0960682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explicit MainWindow(QWidget *parent = 0);</w:t>
      </w:r>
    </w:p>
    <w:p w14:paraId="5287E11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~MainWindow();</w:t>
      </w:r>
    </w:p>
    <w:p w14:paraId="41D2985A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472B979A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private:</w:t>
      </w:r>
    </w:p>
    <w:p w14:paraId="6E63BFCA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Ui::MainWindow *ui;</w:t>
      </w:r>
    </w:p>
    <w:p w14:paraId="03C1A837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QTcpSocket *tsocket;</w:t>
      </w:r>
    </w:p>
    <w:p w14:paraId="375EF4F6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50E856EF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private slots:</w:t>
      </w:r>
    </w:p>
    <w:p w14:paraId="7C5BF94B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connectHostSlot();  //</w:t>
      </w:r>
      <w:r w:rsidRPr="00175F02">
        <w:rPr>
          <w:rFonts w:hint="eastAsia"/>
          <w:i w:val="0"/>
          <w:color w:val="000000"/>
          <w:kern w:val="0"/>
          <w:szCs w:val="21"/>
        </w:rPr>
        <w:t>请求建立连接</w:t>
      </w:r>
    </w:p>
    <w:p w14:paraId="6F77B6B7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receiveTcpSlot();   //</w:t>
      </w:r>
      <w:r w:rsidRPr="00175F02">
        <w:rPr>
          <w:rFonts w:hint="eastAsia"/>
          <w:i w:val="0"/>
          <w:color w:val="000000"/>
          <w:kern w:val="0"/>
          <w:szCs w:val="21"/>
        </w:rPr>
        <w:t>槽函数用于对接受的数据进行处理</w:t>
      </w:r>
    </w:p>
    <w:p w14:paraId="5EA99013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2A092403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sendTcpSlot();      //</w:t>
      </w:r>
      <w:r w:rsidRPr="00175F02">
        <w:rPr>
          <w:rFonts w:hint="eastAsia"/>
          <w:i w:val="0"/>
          <w:color w:val="000000"/>
          <w:kern w:val="0"/>
          <w:szCs w:val="21"/>
        </w:rPr>
        <w:t>发送</w:t>
      </w:r>
      <w:r w:rsidRPr="00175F02">
        <w:rPr>
          <w:rFonts w:hint="eastAsia"/>
          <w:i w:val="0"/>
          <w:color w:val="000000"/>
          <w:kern w:val="0"/>
          <w:szCs w:val="21"/>
        </w:rPr>
        <w:t>tcp</w:t>
      </w:r>
      <w:r w:rsidRPr="00175F02">
        <w:rPr>
          <w:rFonts w:hint="eastAsia"/>
          <w:i w:val="0"/>
          <w:color w:val="000000"/>
          <w:kern w:val="0"/>
          <w:szCs w:val="21"/>
        </w:rPr>
        <w:t>信号槽（发送按钮触发）</w:t>
      </w:r>
    </w:p>
    <w:p w14:paraId="3BB74B46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tcpDisconnect();    //tcp</w:t>
      </w:r>
      <w:r w:rsidRPr="00175F02">
        <w:rPr>
          <w:rFonts w:hint="eastAsia"/>
          <w:i w:val="0"/>
          <w:color w:val="000000"/>
          <w:kern w:val="0"/>
          <w:szCs w:val="21"/>
        </w:rPr>
        <w:t>连接中断</w:t>
      </w:r>
    </w:p>
    <w:p w14:paraId="0FCC7D40" w14:textId="650CDB1F" w:rsidR="00175F02" w:rsidRDefault="00175F02" w:rsidP="00175F02">
      <w:pPr>
        <w:pStyle w:val="a4"/>
        <w:ind w:firstLine="0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};</w:t>
      </w:r>
    </w:p>
    <w:p w14:paraId="197B3309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namespace Ui {</w:t>
      </w:r>
    </w:p>
    <w:p w14:paraId="266198FE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class MainWindow;</w:t>
      </w:r>
    </w:p>
    <w:p w14:paraId="09370F02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}</w:t>
      </w:r>
    </w:p>
    <w:p w14:paraId="20478530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72CD4485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class MainWindow : public QMainWindow</w:t>
      </w:r>
    </w:p>
    <w:p w14:paraId="47CAAA76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{</w:t>
      </w:r>
    </w:p>
    <w:p w14:paraId="44FA4C5B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Q_OBJECT</w:t>
      </w:r>
    </w:p>
    <w:p w14:paraId="5150109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0798EF96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public:</w:t>
      </w:r>
    </w:p>
    <w:p w14:paraId="112BFD99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explicit MainWindow(QWidget *parent = 0);</w:t>
      </w:r>
    </w:p>
    <w:p w14:paraId="5FACA195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~MainWindow();</w:t>
      </w:r>
    </w:p>
    <w:p w14:paraId="7CBFCA82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QImage *image;</w:t>
      </w:r>
    </w:p>
    <w:p w14:paraId="64C8E751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QTimer *timer;</w:t>
      </w:r>
    </w:p>
    <w:p w14:paraId="0A5F05A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7A6817AD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//</w:t>
      </w:r>
      <w:r w:rsidRPr="00175F02">
        <w:rPr>
          <w:rFonts w:hint="eastAsia"/>
          <w:i w:val="0"/>
          <w:color w:val="000000"/>
          <w:kern w:val="0"/>
          <w:szCs w:val="21"/>
        </w:rPr>
        <w:t>线程实验</w:t>
      </w:r>
    </w:p>
    <w:p w14:paraId="06614369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myThread *thread;</w:t>
      </w:r>
    </w:p>
    <w:p w14:paraId="5C63B47C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lastRenderedPageBreak/>
        <w:t xml:space="preserve">    int pb;</w:t>
      </w:r>
    </w:p>
    <w:p w14:paraId="780FF2BA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private:</w:t>
      </w:r>
    </w:p>
    <w:p w14:paraId="16DFC92D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Ui::MainWindow *ui;</w:t>
      </w:r>
    </w:p>
    <w:p w14:paraId="223583B7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QTcpServer *tserver;</w:t>
      </w:r>
    </w:p>
    <w:p w14:paraId="7A0AB81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QTcpSocket *tsocket;</w:t>
      </w:r>
    </w:p>
    <w:p w14:paraId="0844C4BD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513C48AC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private slots:</w:t>
      </w:r>
    </w:p>
    <w:p w14:paraId="10BCC94D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listenStartSlot();  //</w:t>
      </w:r>
      <w:r w:rsidRPr="00175F02">
        <w:rPr>
          <w:rFonts w:hint="eastAsia"/>
          <w:i w:val="0"/>
          <w:color w:val="000000"/>
          <w:kern w:val="0"/>
          <w:szCs w:val="21"/>
        </w:rPr>
        <w:t>开始侦听槽</w:t>
      </w:r>
    </w:p>
    <w:p w14:paraId="35834825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newConnectSlot();   //</w:t>
      </w:r>
      <w:r w:rsidRPr="00175F02">
        <w:rPr>
          <w:rFonts w:hint="eastAsia"/>
          <w:i w:val="0"/>
          <w:color w:val="000000"/>
          <w:kern w:val="0"/>
          <w:szCs w:val="21"/>
        </w:rPr>
        <w:t>收到新连接</w:t>
      </w:r>
    </w:p>
    <w:p w14:paraId="08737DA0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receiveTcpSlot();   //</w:t>
      </w:r>
      <w:r w:rsidRPr="00175F02">
        <w:rPr>
          <w:rFonts w:hint="eastAsia"/>
          <w:i w:val="0"/>
          <w:color w:val="000000"/>
          <w:kern w:val="0"/>
          <w:szCs w:val="21"/>
        </w:rPr>
        <w:t>槽函数用于对接受的数据进行处理</w:t>
      </w:r>
    </w:p>
    <w:p w14:paraId="51A70FDB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sendTcpSlot();      //</w:t>
      </w:r>
      <w:r w:rsidRPr="00175F02">
        <w:rPr>
          <w:rFonts w:hint="eastAsia"/>
          <w:i w:val="0"/>
          <w:color w:val="000000"/>
          <w:kern w:val="0"/>
          <w:szCs w:val="21"/>
        </w:rPr>
        <w:t>发送</w:t>
      </w:r>
      <w:r w:rsidRPr="00175F02">
        <w:rPr>
          <w:rFonts w:hint="eastAsia"/>
          <w:i w:val="0"/>
          <w:color w:val="000000"/>
          <w:kern w:val="0"/>
          <w:szCs w:val="21"/>
        </w:rPr>
        <w:t>tcp</w:t>
      </w:r>
      <w:r w:rsidRPr="00175F02">
        <w:rPr>
          <w:rFonts w:hint="eastAsia"/>
          <w:i w:val="0"/>
          <w:color w:val="000000"/>
          <w:kern w:val="0"/>
          <w:szCs w:val="21"/>
        </w:rPr>
        <w:t>信号槽（发送按钮触发）</w:t>
      </w:r>
    </w:p>
    <w:p w14:paraId="11182F42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void tcpDisconnect();    //tcp</w:t>
      </w:r>
      <w:r w:rsidRPr="00175F02">
        <w:rPr>
          <w:rFonts w:hint="eastAsia"/>
          <w:i w:val="0"/>
          <w:color w:val="000000"/>
          <w:kern w:val="0"/>
          <w:szCs w:val="21"/>
        </w:rPr>
        <w:t>连接中断</w:t>
      </w:r>
    </w:p>
    <w:p w14:paraId="67D9C3A0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</w:p>
    <w:p w14:paraId="2832CA5C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//</w:t>
      </w:r>
      <w:r w:rsidRPr="00175F02">
        <w:rPr>
          <w:rFonts w:hint="eastAsia"/>
          <w:i w:val="0"/>
          <w:color w:val="000000"/>
          <w:kern w:val="0"/>
          <w:szCs w:val="21"/>
        </w:rPr>
        <w:t>线程实验</w:t>
      </w:r>
    </w:p>
    <w:p w14:paraId="3F8A0137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void closeThreadSlot();</w:t>
      </w:r>
    </w:p>
    <w:p w14:paraId="393F1A9D" w14:textId="5CF7EB15" w:rsidR="00175F02" w:rsidRDefault="00175F02" w:rsidP="00175F02">
      <w:pPr>
        <w:pStyle w:val="a4"/>
        <w:ind w:firstLine="0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};</w:t>
      </w:r>
    </w:p>
    <w:p w14:paraId="2E027373" w14:textId="2F13CF0E" w:rsidR="00175F02" w:rsidRDefault="00175F02" w:rsidP="00175F02">
      <w:pPr>
        <w:pStyle w:val="a4"/>
        <w:ind w:firstLine="0"/>
        <w:rPr>
          <w:i w:val="0"/>
          <w:color w:val="000000"/>
          <w:kern w:val="0"/>
          <w:szCs w:val="21"/>
        </w:rPr>
      </w:pPr>
    </w:p>
    <w:p w14:paraId="24CE47F4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class myThread : public QThread</w:t>
      </w:r>
    </w:p>
    <w:p w14:paraId="18AB2DEA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{</w:t>
      </w:r>
    </w:p>
    <w:p w14:paraId="7A0D2E6A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Q_OBJECT</w:t>
      </w:r>
    </w:p>
    <w:p w14:paraId="66BA927D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public:</w:t>
      </w:r>
    </w:p>
    <w:p w14:paraId="1E92BA87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myThread(int count);</w:t>
      </w:r>
    </w:p>
    <w:p w14:paraId="7E0A7CD8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~myThread();</w:t>
      </w:r>
    </w:p>
    <w:p w14:paraId="73646653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rFonts w:hint="eastAsia"/>
          <w:i w:val="0"/>
          <w:color w:val="000000"/>
          <w:kern w:val="0"/>
          <w:szCs w:val="21"/>
        </w:rPr>
        <w:t xml:space="preserve">    int count;      //</w:t>
      </w:r>
      <w:r w:rsidRPr="00175F02">
        <w:rPr>
          <w:rFonts w:hint="eastAsia"/>
          <w:i w:val="0"/>
          <w:color w:val="000000"/>
          <w:kern w:val="0"/>
          <w:szCs w:val="21"/>
        </w:rPr>
        <w:t>自己添加类成员</w:t>
      </w:r>
    </w:p>
    <w:p w14:paraId="6DB661BB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protected:</w:t>
      </w:r>
    </w:p>
    <w:p w14:paraId="08D02C36" w14:textId="77777777" w:rsidR="00175F02" w:rsidRPr="00175F02" w:rsidRDefault="00175F02" w:rsidP="00175F02">
      <w:pPr>
        <w:pStyle w:val="a4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 xml:space="preserve">    void run();</w:t>
      </w:r>
    </w:p>
    <w:p w14:paraId="25FB227B" w14:textId="353CCF09" w:rsidR="00175F02" w:rsidRDefault="00175F02" w:rsidP="00175F02">
      <w:pPr>
        <w:pStyle w:val="a4"/>
        <w:ind w:firstLine="0"/>
        <w:rPr>
          <w:i w:val="0"/>
          <w:color w:val="000000"/>
          <w:kern w:val="0"/>
          <w:szCs w:val="21"/>
        </w:rPr>
      </w:pPr>
      <w:r w:rsidRPr="00175F02">
        <w:rPr>
          <w:i w:val="0"/>
          <w:color w:val="000000"/>
          <w:kern w:val="0"/>
          <w:szCs w:val="21"/>
        </w:rPr>
        <w:t>};</w:t>
      </w:r>
    </w:p>
    <w:p w14:paraId="0E5C326A" w14:textId="51300F97" w:rsidR="009A6B11" w:rsidRDefault="009A6B11" w:rsidP="00175F02">
      <w:pPr>
        <w:pStyle w:val="2"/>
        <w:numPr>
          <w:ilvl w:val="0"/>
          <w:numId w:val="0"/>
        </w:numPr>
        <w:ind w:left="576" w:hanging="576"/>
      </w:pPr>
    </w:p>
    <w:p w14:paraId="0206D139" w14:textId="77777777" w:rsidR="009A6B11" w:rsidRDefault="009A6B11" w:rsidP="00175F02">
      <w:pPr>
        <w:pStyle w:val="3"/>
        <w:numPr>
          <w:ilvl w:val="0"/>
          <w:numId w:val="0"/>
        </w:numPr>
      </w:pPr>
      <w:bookmarkStart w:id="12" w:name="_Toc182323081"/>
      <w:r>
        <w:rPr>
          <w:rFonts w:hint="eastAsia"/>
        </w:rPr>
        <w:t>模块间接口函数</w:t>
      </w:r>
      <w:bookmarkEnd w:id="12"/>
    </w:p>
    <w:p w14:paraId="5A951A79" w14:textId="77777777" w:rsidR="009A6B11" w:rsidRDefault="009A6B11">
      <w:pPr>
        <w:pStyle w:val="4"/>
      </w:pPr>
      <w:r>
        <w:rPr>
          <w:rFonts w:hint="eastAsia"/>
        </w:rPr>
        <w:t>Send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9A6B11" w14:paraId="1489669A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25257897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2990012A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Send</w:t>
            </w:r>
          </w:p>
        </w:tc>
      </w:tr>
      <w:tr w:rsidR="009A6B11" w14:paraId="56B453D2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7631DA37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718D59A0" w14:textId="77777777" w:rsidR="009A6B11" w:rsidRDefault="009A6B11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</w:t>
            </w:r>
          </w:p>
        </w:tc>
      </w:tr>
      <w:tr w:rsidR="009A6B11" w14:paraId="6C119E4C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5F009380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34278B23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 Send (int socket_fd ,char* pcBuffer)</w:t>
            </w:r>
          </w:p>
        </w:tc>
      </w:tr>
      <w:tr w:rsidR="009A6B11" w14:paraId="4A3B9B87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7AF2A89D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9A6B11" w14:paraId="70D6E448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6BCA53B2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4BF9C2B5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47AF7B1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211D2F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44668713" w14:textId="77777777">
        <w:trPr>
          <w:jc w:val="center"/>
        </w:trPr>
        <w:tc>
          <w:tcPr>
            <w:tcW w:w="2088" w:type="dxa"/>
          </w:tcPr>
          <w:p w14:paraId="7F0091D8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</w:tcPr>
          <w:p w14:paraId="53E7F6B1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socket_fd</w:t>
            </w:r>
          </w:p>
        </w:tc>
        <w:tc>
          <w:tcPr>
            <w:tcW w:w="721" w:type="dxa"/>
          </w:tcPr>
          <w:p w14:paraId="04EFBB72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BF6C167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套接字标示符</w:t>
            </w:r>
          </w:p>
        </w:tc>
      </w:tr>
      <w:tr w:rsidR="009A6B11" w14:paraId="0BB46880" w14:textId="77777777">
        <w:trPr>
          <w:jc w:val="center"/>
        </w:trPr>
        <w:tc>
          <w:tcPr>
            <w:tcW w:w="2088" w:type="dxa"/>
          </w:tcPr>
          <w:p w14:paraId="2C58CB15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65739CAC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pcBuffer</w:t>
            </w:r>
          </w:p>
        </w:tc>
        <w:tc>
          <w:tcPr>
            <w:tcW w:w="721" w:type="dxa"/>
          </w:tcPr>
          <w:p w14:paraId="1F4E6D98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1ECF2468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缓冲区</w:t>
            </w:r>
          </w:p>
        </w:tc>
      </w:tr>
      <w:tr w:rsidR="009A6B11" w14:paraId="3899F713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2319AB40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2ACB8B4C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5DAB9C4D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1B9830E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636957D4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05A85ADD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26B2844A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2989C09C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833" w:type="dxa"/>
            <w:gridSpan w:val="2"/>
          </w:tcPr>
          <w:p w14:paraId="24AEDD37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发送成功</w:t>
            </w:r>
          </w:p>
        </w:tc>
      </w:tr>
      <w:tr w:rsidR="009A6B11" w14:paraId="79D172A5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5B5B397B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55B8F8E0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430975F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472BE3DD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发送失败</w:t>
            </w:r>
          </w:p>
        </w:tc>
      </w:tr>
    </w:tbl>
    <w:p w14:paraId="73280A37" w14:textId="77777777" w:rsidR="009A6B11" w:rsidRDefault="009A6B11">
      <w:pPr>
        <w:pStyle w:val="4"/>
      </w:pPr>
      <w:r>
        <w:rPr>
          <w:rFonts w:hint="eastAsia"/>
        </w:rPr>
        <w:lastRenderedPageBreak/>
        <w:t>Receive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9A6B11" w14:paraId="71D6BBED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621CDDE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087B00B4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Receive</w:t>
            </w:r>
          </w:p>
        </w:tc>
      </w:tr>
      <w:tr w:rsidR="009A6B11" w14:paraId="4053E490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55F45853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19ED5148" w14:textId="77777777" w:rsidR="009A6B11" w:rsidRDefault="009A6B11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接收</w:t>
            </w:r>
          </w:p>
        </w:tc>
      </w:tr>
      <w:tr w:rsidR="009A6B11" w14:paraId="17800058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6D7444F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2087DEED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 Receive (int socket_fd ,char* pcBuffer)</w:t>
            </w:r>
          </w:p>
        </w:tc>
      </w:tr>
      <w:tr w:rsidR="009A6B11" w14:paraId="3F1BF98F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499E612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9A6B11" w14:paraId="1DB723C9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2F41C58E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0944B3ED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2BB74EA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2526345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5AF1F496" w14:textId="77777777">
        <w:trPr>
          <w:jc w:val="center"/>
        </w:trPr>
        <w:tc>
          <w:tcPr>
            <w:tcW w:w="2088" w:type="dxa"/>
          </w:tcPr>
          <w:p w14:paraId="15E4A812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</w:tcPr>
          <w:p w14:paraId="00106A0C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socket_fd</w:t>
            </w:r>
          </w:p>
        </w:tc>
        <w:tc>
          <w:tcPr>
            <w:tcW w:w="721" w:type="dxa"/>
          </w:tcPr>
          <w:p w14:paraId="10C107FC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85BF5CF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套接字标示符</w:t>
            </w:r>
          </w:p>
        </w:tc>
      </w:tr>
      <w:tr w:rsidR="009A6B11" w14:paraId="0E80AD84" w14:textId="77777777">
        <w:trPr>
          <w:jc w:val="center"/>
        </w:trPr>
        <w:tc>
          <w:tcPr>
            <w:tcW w:w="2088" w:type="dxa"/>
          </w:tcPr>
          <w:p w14:paraId="0F4105D2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4C890F46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pcBuffer</w:t>
            </w:r>
          </w:p>
        </w:tc>
        <w:tc>
          <w:tcPr>
            <w:tcW w:w="721" w:type="dxa"/>
          </w:tcPr>
          <w:p w14:paraId="411BBCEF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02BE1C2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缓冲区</w:t>
            </w:r>
          </w:p>
        </w:tc>
      </w:tr>
      <w:tr w:rsidR="009A6B11" w14:paraId="31833DA5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798D52DA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3DB07459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356C5D9D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19501D5D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3D83C554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12E0BA03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524CBB1D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64B31FF3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833" w:type="dxa"/>
            <w:gridSpan w:val="2"/>
          </w:tcPr>
          <w:p w14:paraId="46DD9401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接收成功</w:t>
            </w:r>
          </w:p>
        </w:tc>
      </w:tr>
      <w:tr w:rsidR="009A6B11" w14:paraId="65372D09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0335EEA0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7103210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535D63A9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40C51EB0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接收失败</w:t>
            </w:r>
          </w:p>
        </w:tc>
      </w:tr>
    </w:tbl>
    <w:p w14:paraId="10C7B014" w14:textId="77777777" w:rsidR="009A6B11" w:rsidRDefault="009A6B11"/>
    <w:p w14:paraId="57BAA1C4" w14:textId="77777777" w:rsidR="009A6B11" w:rsidRDefault="009A6B11">
      <w:pPr>
        <w:pStyle w:val="3"/>
      </w:pPr>
      <w:bookmarkStart w:id="13" w:name="_Toc182323082"/>
      <w:r>
        <w:rPr>
          <w:rFonts w:hint="eastAsia"/>
        </w:rPr>
        <w:lastRenderedPageBreak/>
        <w:t>模块内接口函数</w:t>
      </w:r>
      <w:bookmarkEnd w:id="13"/>
    </w:p>
    <w:p w14:paraId="2DDCC661" w14:textId="77777777" w:rsidR="009A6B11" w:rsidRDefault="009A6B11">
      <w:pPr>
        <w:pStyle w:val="4"/>
      </w:pPr>
      <w:r>
        <w:rPr>
          <w:rFonts w:hint="eastAsia"/>
        </w:rPr>
        <w:t>CheckLoginInput</w:t>
      </w:r>
    </w:p>
    <w:p w14:paraId="09B3397B" w14:textId="77777777" w:rsidR="009A6B11" w:rsidRDefault="009A6B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1545"/>
        <w:gridCol w:w="2399"/>
        <w:gridCol w:w="721"/>
        <w:gridCol w:w="2112"/>
      </w:tblGrid>
      <w:tr w:rsidR="009A6B11" w14:paraId="529AC11E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3BB0C6AD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07C2AE06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CheckLoginInput</w:t>
            </w:r>
          </w:p>
        </w:tc>
      </w:tr>
      <w:tr w:rsidR="009A6B11" w14:paraId="6D11C28B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15EF8ACC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21AC60FE" w14:textId="77777777" w:rsidR="009A6B11" w:rsidRDefault="009A6B11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检查用户输入的账号密码时候是否合法（客户端，模块内）</w:t>
            </w:r>
          </w:p>
        </w:tc>
      </w:tr>
      <w:tr w:rsidR="009A6B11" w14:paraId="023B1190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5D613944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75DEDFC2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 CheckLoginInput (char *pcUserID, char* pcPasswd)</w:t>
            </w:r>
          </w:p>
        </w:tc>
      </w:tr>
      <w:tr w:rsidR="009A6B11" w14:paraId="16EB4882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F1D6CF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9A6B11" w14:paraId="4BFDC644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5B4973D9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2BEE36C2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6CB76BAB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53AA6BFE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66888268" w14:textId="77777777">
        <w:trPr>
          <w:jc w:val="center"/>
        </w:trPr>
        <w:tc>
          <w:tcPr>
            <w:tcW w:w="2088" w:type="dxa"/>
          </w:tcPr>
          <w:p w14:paraId="61ABF41F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1CC125CD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pcUserID</w:t>
            </w:r>
          </w:p>
        </w:tc>
        <w:tc>
          <w:tcPr>
            <w:tcW w:w="721" w:type="dxa"/>
          </w:tcPr>
          <w:p w14:paraId="38D3E976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34B0325A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账户</w:t>
            </w:r>
          </w:p>
        </w:tc>
      </w:tr>
      <w:tr w:rsidR="009A6B11" w14:paraId="403CF85E" w14:textId="77777777">
        <w:trPr>
          <w:jc w:val="center"/>
        </w:trPr>
        <w:tc>
          <w:tcPr>
            <w:tcW w:w="2088" w:type="dxa"/>
          </w:tcPr>
          <w:p w14:paraId="1DFFB636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75FDF4B4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pcPasswd</w:t>
            </w:r>
          </w:p>
        </w:tc>
        <w:tc>
          <w:tcPr>
            <w:tcW w:w="721" w:type="dxa"/>
          </w:tcPr>
          <w:p w14:paraId="2AA19B59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14D165D9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密码</w:t>
            </w:r>
          </w:p>
        </w:tc>
      </w:tr>
      <w:tr w:rsidR="009A6B11" w14:paraId="68A232FC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7E111360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702132EC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44AB7B0D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019C6A2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581DE47F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318AEA4E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394B81D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20C0BDDE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833" w:type="dxa"/>
            <w:gridSpan w:val="2"/>
          </w:tcPr>
          <w:p w14:paraId="1D40C04C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输入合法</w:t>
            </w:r>
          </w:p>
        </w:tc>
      </w:tr>
      <w:tr w:rsidR="009A6B11" w14:paraId="416504C6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0DD3C185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0FB3B594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7C49B352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327158B6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账户含有非法字符</w:t>
            </w:r>
          </w:p>
        </w:tc>
      </w:tr>
      <w:tr w:rsidR="009A6B11" w14:paraId="3CCE26C6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5B7504C8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345593A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067CE77B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00C91242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密码不合法</w:t>
            </w:r>
            <w:r>
              <w:rPr>
                <w:rFonts w:ascii="MS PGothic" w:hAnsi="MS PGothic" w:hint="eastAsia"/>
                <w:sz w:val="20"/>
              </w:rPr>
              <w:t>(</w:t>
            </w:r>
            <w:r>
              <w:rPr>
                <w:rFonts w:ascii="MS PGothic" w:hAnsi="MS PGothic" w:hint="eastAsia"/>
                <w:sz w:val="20"/>
              </w:rPr>
              <w:t>长度或非法字符</w:t>
            </w:r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</w:tbl>
    <w:p w14:paraId="6E4162AE" w14:textId="77777777" w:rsidR="009A6B11" w:rsidRDefault="009A6B11"/>
    <w:p w14:paraId="5D73AC37" w14:textId="77777777" w:rsidR="009A6B11" w:rsidRDefault="009A6B11">
      <w:pPr>
        <w:pStyle w:val="4"/>
      </w:pPr>
      <w:r>
        <w:rPr>
          <w:rFonts w:hint="eastAsia"/>
        </w:rPr>
        <w:t>CheckUserIdExist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4"/>
        <w:gridCol w:w="1527"/>
        <w:gridCol w:w="2368"/>
        <w:gridCol w:w="819"/>
        <w:gridCol w:w="2087"/>
      </w:tblGrid>
      <w:tr w:rsidR="009A6B11" w14:paraId="28C9D552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39A28F53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2C6138B9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CheckUserIdExist</w:t>
            </w:r>
          </w:p>
        </w:tc>
      </w:tr>
      <w:tr w:rsidR="009A6B11" w14:paraId="70315808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62096289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1D160101" w14:textId="77777777" w:rsidR="009A6B11" w:rsidRDefault="009A6B11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调用socket函数判断是用户名是否存在（客户端，模块内）</w:t>
            </w:r>
          </w:p>
        </w:tc>
      </w:tr>
      <w:tr w:rsidR="009A6B11" w14:paraId="7641EF7E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300B0E7D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33379452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 CheckUserIdExist (char *pcUserId)</w:t>
            </w:r>
          </w:p>
        </w:tc>
      </w:tr>
      <w:tr w:rsidR="009A6B11" w14:paraId="0895B5E2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5A8DAF94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参数</w:t>
            </w:r>
          </w:p>
        </w:tc>
      </w:tr>
      <w:tr w:rsidR="009A6B11" w14:paraId="7D6D7655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726F4EE7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3332EFC7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44256282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6940FE6C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79BA1B03" w14:textId="77777777">
        <w:trPr>
          <w:jc w:val="center"/>
        </w:trPr>
        <w:tc>
          <w:tcPr>
            <w:tcW w:w="2064" w:type="dxa"/>
          </w:tcPr>
          <w:p w14:paraId="6B6199CE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895" w:type="dxa"/>
            <w:gridSpan w:val="2"/>
          </w:tcPr>
          <w:p w14:paraId="1A5668A7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pcUserId</w:t>
            </w:r>
          </w:p>
        </w:tc>
        <w:tc>
          <w:tcPr>
            <w:tcW w:w="819" w:type="dxa"/>
          </w:tcPr>
          <w:p w14:paraId="7FF98909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230B0B38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</w:t>
            </w:r>
            <w:r>
              <w:rPr>
                <w:rFonts w:ascii="MS PGothic" w:hAnsi="MS PGothic" w:hint="eastAsia"/>
                <w:sz w:val="20"/>
              </w:rPr>
              <w:t>ID</w:t>
            </w:r>
          </w:p>
        </w:tc>
      </w:tr>
      <w:tr w:rsidR="009A6B11" w14:paraId="575EFAA0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73AB40B7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0BDEABCA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</w:tcPr>
          <w:p w14:paraId="787108DF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236E3E7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2667DD8A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71C1AA15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2DA6DF4A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75D0F6DE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6C9B8C72" w14:textId="77777777" w:rsidR="009A6B11" w:rsidRDefault="009A6B11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已经被注册</w:t>
            </w:r>
          </w:p>
        </w:tc>
      </w:tr>
      <w:tr w:rsidR="009A6B11" w14:paraId="308A4C81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79AAAECD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2400ED1A" w14:textId="77777777" w:rsidR="009A6B11" w:rsidRDefault="009A6B11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5294D762" w14:textId="77777777" w:rsidR="009A6B11" w:rsidRDefault="009A6B11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3317BBBF" w14:textId="77777777" w:rsidR="009A6B11" w:rsidRDefault="009A6B11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未被注册</w:t>
            </w:r>
          </w:p>
        </w:tc>
      </w:tr>
    </w:tbl>
    <w:p w14:paraId="44A5BA98" w14:textId="77777777" w:rsidR="009A6B11" w:rsidRDefault="009A6B11"/>
    <w:p w14:paraId="24F428DF" w14:textId="77777777" w:rsidR="009A6B11" w:rsidRDefault="009A6B11">
      <w:pPr>
        <w:pStyle w:val="4"/>
      </w:pPr>
      <w:r>
        <w:rPr>
          <w:rFonts w:hint="eastAsia"/>
        </w:rPr>
        <w:t>GetNewMail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0"/>
        <w:gridCol w:w="1545"/>
        <w:gridCol w:w="2399"/>
        <w:gridCol w:w="721"/>
        <w:gridCol w:w="2112"/>
      </w:tblGrid>
      <w:tr w:rsidR="009A6B11" w14:paraId="5FA85751" w14:textId="77777777">
        <w:trPr>
          <w:cantSplit/>
          <w:trHeight w:val="285"/>
          <w:jc w:val="center"/>
        </w:trPr>
        <w:tc>
          <w:tcPr>
            <w:tcW w:w="2190" w:type="dxa"/>
            <w:shd w:val="clear" w:color="auto" w:fill="CCCCCC"/>
          </w:tcPr>
          <w:p w14:paraId="45D0A9B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710B7585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GetNewMail</w:t>
            </w:r>
          </w:p>
        </w:tc>
      </w:tr>
      <w:tr w:rsidR="009A6B11" w14:paraId="48ED1FB4" w14:textId="77777777">
        <w:trPr>
          <w:cantSplit/>
          <w:jc w:val="center"/>
        </w:trPr>
        <w:tc>
          <w:tcPr>
            <w:tcW w:w="2190" w:type="dxa"/>
            <w:tcBorders>
              <w:bottom w:val="single" w:sz="4" w:space="0" w:color="auto"/>
            </w:tcBorders>
            <w:shd w:val="clear" w:color="auto" w:fill="CCCCCC"/>
          </w:tcPr>
          <w:p w14:paraId="582A9CC2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75CCB29D" w14:textId="77777777" w:rsidR="009A6B11" w:rsidRDefault="009A6B11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获取未读邮件信息</w:t>
            </w:r>
          </w:p>
        </w:tc>
      </w:tr>
      <w:tr w:rsidR="009A6B11" w14:paraId="6D12F43C" w14:textId="77777777">
        <w:trPr>
          <w:cantSplit/>
          <w:jc w:val="center"/>
        </w:trPr>
        <w:tc>
          <w:tcPr>
            <w:tcW w:w="2190" w:type="dxa"/>
            <w:shd w:val="clear" w:color="auto" w:fill="CCCCCC"/>
          </w:tcPr>
          <w:p w14:paraId="4BE6212B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56935439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ascii="MS PGothic" w:hAnsi="MS PGothic" w:hint="eastAsia"/>
                <w:sz w:val="20"/>
              </w:rPr>
              <w:t>nt GetNewMail(stMail * pstNewMail)</w:t>
            </w:r>
          </w:p>
        </w:tc>
      </w:tr>
      <w:tr w:rsidR="009A6B11" w14:paraId="5EB905E3" w14:textId="77777777">
        <w:trPr>
          <w:cantSplit/>
          <w:jc w:val="center"/>
        </w:trPr>
        <w:tc>
          <w:tcPr>
            <w:tcW w:w="8967" w:type="dxa"/>
            <w:gridSpan w:val="5"/>
            <w:shd w:val="clear" w:color="auto" w:fill="CCCCCC"/>
          </w:tcPr>
          <w:p w14:paraId="0B30805C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9A6B11" w14:paraId="10E0C49A" w14:textId="77777777">
        <w:trPr>
          <w:jc w:val="center"/>
        </w:trPr>
        <w:tc>
          <w:tcPr>
            <w:tcW w:w="2190" w:type="dxa"/>
            <w:shd w:val="clear" w:color="auto" w:fill="CCCCCC"/>
          </w:tcPr>
          <w:p w14:paraId="7B23C5B4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26648E57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7AB5747F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1E4324A0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0C42BCD6" w14:textId="77777777">
        <w:trPr>
          <w:jc w:val="center"/>
        </w:trPr>
        <w:tc>
          <w:tcPr>
            <w:tcW w:w="2190" w:type="dxa"/>
          </w:tcPr>
          <w:p w14:paraId="19E2FD72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stMail *</w:t>
            </w:r>
          </w:p>
        </w:tc>
        <w:tc>
          <w:tcPr>
            <w:tcW w:w="3944" w:type="dxa"/>
            <w:gridSpan w:val="2"/>
          </w:tcPr>
          <w:p w14:paraId="3421CC6A" w14:textId="77777777" w:rsidR="009A6B11" w:rsidRDefault="009A6B11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pstNewMail</w:t>
            </w:r>
          </w:p>
        </w:tc>
        <w:tc>
          <w:tcPr>
            <w:tcW w:w="721" w:type="dxa"/>
          </w:tcPr>
          <w:p w14:paraId="0FABDBB9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O</w:t>
            </w:r>
          </w:p>
        </w:tc>
        <w:tc>
          <w:tcPr>
            <w:tcW w:w="2112" w:type="dxa"/>
          </w:tcPr>
          <w:p w14:paraId="4F18FA2F" w14:textId="77777777" w:rsidR="009A6B11" w:rsidRDefault="009A6B11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新邮件信息</w:t>
            </w:r>
          </w:p>
        </w:tc>
      </w:tr>
      <w:tr w:rsidR="009A6B11" w14:paraId="4A0DC965" w14:textId="77777777">
        <w:trPr>
          <w:jc w:val="center"/>
        </w:trPr>
        <w:tc>
          <w:tcPr>
            <w:tcW w:w="2190" w:type="dxa"/>
            <w:vMerge w:val="restart"/>
            <w:shd w:val="clear" w:color="auto" w:fill="CCCCCC"/>
          </w:tcPr>
          <w:p w14:paraId="7753167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499199F6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71CC5E30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48463FE3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A6B11" w14:paraId="42356C1D" w14:textId="77777777">
        <w:trPr>
          <w:jc w:val="center"/>
        </w:trPr>
        <w:tc>
          <w:tcPr>
            <w:tcW w:w="2190" w:type="dxa"/>
            <w:vMerge/>
            <w:shd w:val="clear" w:color="auto" w:fill="CCCCCC"/>
          </w:tcPr>
          <w:p w14:paraId="0DF4110B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673E954E" w14:textId="77777777" w:rsidR="009A6B11" w:rsidRDefault="009A6B11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66F2C805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833" w:type="dxa"/>
            <w:gridSpan w:val="2"/>
          </w:tcPr>
          <w:p w14:paraId="0AF05D3C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获取成功</w:t>
            </w:r>
          </w:p>
        </w:tc>
      </w:tr>
      <w:tr w:rsidR="009A6B11" w14:paraId="5CC10A5C" w14:textId="77777777">
        <w:trPr>
          <w:jc w:val="center"/>
        </w:trPr>
        <w:tc>
          <w:tcPr>
            <w:tcW w:w="2190" w:type="dxa"/>
            <w:vMerge/>
            <w:shd w:val="clear" w:color="auto" w:fill="CCCCCC"/>
          </w:tcPr>
          <w:p w14:paraId="1681598C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7B550E7F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091A18A6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49304B2E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无新邮件</w:t>
            </w:r>
          </w:p>
        </w:tc>
      </w:tr>
      <w:tr w:rsidR="009A6B11" w14:paraId="755EED8A" w14:textId="77777777">
        <w:trPr>
          <w:jc w:val="center"/>
        </w:trPr>
        <w:tc>
          <w:tcPr>
            <w:tcW w:w="2190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74B765C7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AC874E3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738EA07" w14:textId="77777777" w:rsidR="009A6B11" w:rsidRDefault="009A6B11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1D76E5E9" w14:textId="77777777" w:rsidR="009A6B11" w:rsidRDefault="009A6B11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通信失败</w:t>
            </w:r>
          </w:p>
        </w:tc>
      </w:tr>
    </w:tbl>
    <w:p w14:paraId="0707105E" w14:textId="356303C9" w:rsidR="009A6B11" w:rsidRDefault="009A6B11" w:rsidP="00175F02">
      <w:pPr>
        <w:pStyle w:val="4"/>
        <w:numPr>
          <w:ilvl w:val="0"/>
          <w:numId w:val="0"/>
        </w:numPr>
        <w:rPr>
          <w:rFonts w:eastAsia="SimSun-ExtB"/>
        </w:rPr>
      </w:pPr>
    </w:p>
    <w:sectPr w:rsidR="009A6B11">
      <w:headerReference w:type="default" r:id="rId11"/>
      <w:headerReference w:type="first" r:id="rId12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EC6C" w14:textId="77777777" w:rsidR="00BB6B12" w:rsidRDefault="00BB6B12">
      <w:pPr>
        <w:spacing w:line="240" w:lineRule="auto"/>
      </w:pPr>
      <w:r>
        <w:separator/>
      </w:r>
    </w:p>
  </w:endnote>
  <w:endnote w:type="continuationSeparator" w:id="0">
    <w:p w14:paraId="6A3FBF14" w14:textId="77777777" w:rsidR="00BB6B12" w:rsidRDefault="00BB6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6122" w14:textId="77777777" w:rsidR="009A6B11" w:rsidRDefault="009A6B1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C91B" w14:textId="77777777" w:rsidR="009A6B11" w:rsidRDefault="009A6B1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EF8B" w14:textId="77777777" w:rsidR="00BB6B12" w:rsidRDefault="00BB6B12">
      <w:pPr>
        <w:spacing w:line="240" w:lineRule="auto"/>
      </w:pPr>
      <w:r>
        <w:separator/>
      </w:r>
    </w:p>
  </w:footnote>
  <w:footnote w:type="continuationSeparator" w:id="0">
    <w:p w14:paraId="50B36CAB" w14:textId="77777777" w:rsidR="00BB6B12" w:rsidRDefault="00BB6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9F37" w14:textId="77777777" w:rsidR="009A6B11" w:rsidRDefault="009A6B11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25EB" w14:textId="77777777" w:rsidR="009A6B11" w:rsidRDefault="009A6B11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DD87" w14:textId="77777777" w:rsidR="009A6B11" w:rsidRDefault="009A6B11">
    <w:pPr>
      <w:pStyle w:val="a6"/>
      <w:ind w:right="360"/>
      <w:jc w:val="both"/>
    </w:pPr>
    <w:r>
      <w:rPr>
        <w:rFonts w:eastAsia="幼圆" w:hint="eastAsia"/>
      </w:rPr>
      <w:t>概要设计报告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版本：</w:t>
    </w:r>
    <w:r>
      <w:rPr>
        <w:rFonts w:eastAsia="幼圆" w:hint="eastAsia"/>
      </w:rPr>
      <w:t>0.1.0</w:t>
    </w:r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10</w:t>
    </w:r>
    <w:r>
      <w:fldChar w:fldCharType="end"/>
    </w:r>
    <w:r>
      <w:rPr>
        <w:rStyle w:val="a7"/>
        <w:rFonts w:hint="eastAsia"/>
      </w:rPr>
      <w:t>页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665C" w14:textId="77777777" w:rsidR="009A6B11" w:rsidRDefault="009A6B11">
    <w:pPr>
      <w:pStyle w:val="a6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504"/>
        </w:tabs>
        <w:ind w:left="1050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2938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3"/>
    <w:rsid w:val="BB7760F3"/>
    <w:rsid w:val="DD7D73A4"/>
    <w:rsid w:val="FDB3B391"/>
    <w:rsid w:val="FE5FBCDA"/>
    <w:rsid w:val="FFF7602A"/>
    <w:rsid w:val="00001635"/>
    <w:rsid w:val="00010109"/>
    <w:rsid w:val="00011B40"/>
    <w:rsid w:val="00037ED4"/>
    <w:rsid w:val="00042F1C"/>
    <w:rsid w:val="000459CA"/>
    <w:rsid w:val="000568D9"/>
    <w:rsid w:val="00064A59"/>
    <w:rsid w:val="000709AE"/>
    <w:rsid w:val="0007124B"/>
    <w:rsid w:val="000959D7"/>
    <w:rsid w:val="000C1972"/>
    <w:rsid w:val="000E2EE3"/>
    <w:rsid w:val="000E7A8A"/>
    <w:rsid w:val="000F72A5"/>
    <w:rsid w:val="00114C15"/>
    <w:rsid w:val="001219D2"/>
    <w:rsid w:val="00136868"/>
    <w:rsid w:val="00166C5B"/>
    <w:rsid w:val="0017559A"/>
    <w:rsid w:val="00175F02"/>
    <w:rsid w:val="00176C5E"/>
    <w:rsid w:val="0018116C"/>
    <w:rsid w:val="0018214C"/>
    <w:rsid w:val="001851A1"/>
    <w:rsid w:val="0018621D"/>
    <w:rsid w:val="001A775A"/>
    <w:rsid w:val="001B4240"/>
    <w:rsid w:val="001D68E5"/>
    <w:rsid w:val="001E1106"/>
    <w:rsid w:val="001E1542"/>
    <w:rsid w:val="001E28FA"/>
    <w:rsid w:val="001E3136"/>
    <w:rsid w:val="001E4E53"/>
    <w:rsid w:val="00205012"/>
    <w:rsid w:val="00207195"/>
    <w:rsid w:val="00216549"/>
    <w:rsid w:val="00216731"/>
    <w:rsid w:val="00260073"/>
    <w:rsid w:val="00267730"/>
    <w:rsid w:val="00286AA7"/>
    <w:rsid w:val="002B1CA3"/>
    <w:rsid w:val="002C2081"/>
    <w:rsid w:val="002E1AA2"/>
    <w:rsid w:val="002F6270"/>
    <w:rsid w:val="002F78D8"/>
    <w:rsid w:val="003220D7"/>
    <w:rsid w:val="00332D17"/>
    <w:rsid w:val="00334E2B"/>
    <w:rsid w:val="00342E7A"/>
    <w:rsid w:val="0034647E"/>
    <w:rsid w:val="00347DE3"/>
    <w:rsid w:val="0035204A"/>
    <w:rsid w:val="00357A73"/>
    <w:rsid w:val="00371DAE"/>
    <w:rsid w:val="00391BC3"/>
    <w:rsid w:val="003A3AC9"/>
    <w:rsid w:val="003B0CBA"/>
    <w:rsid w:val="003C2149"/>
    <w:rsid w:val="0040236D"/>
    <w:rsid w:val="0040677A"/>
    <w:rsid w:val="00406FDC"/>
    <w:rsid w:val="004111C1"/>
    <w:rsid w:val="0041272E"/>
    <w:rsid w:val="00415507"/>
    <w:rsid w:val="004336BB"/>
    <w:rsid w:val="00444FC7"/>
    <w:rsid w:val="004465A0"/>
    <w:rsid w:val="00446CBA"/>
    <w:rsid w:val="00452402"/>
    <w:rsid w:val="00456FD4"/>
    <w:rsid w:val="0046438D"/>
    <w:rsid w:val="00464E2E"/>
    <w:rsid w:val="00484A59"/>
    <w:rsid w:val="00485ABF"/>
    <w:rsid w:val="00496DAF"/>
    <w:rsid w:val="004A05CA"/>
    <w:rsid w:val="004A245A"/>
    <w:rsid w:val="004A4BBA"/>
    <w:rsid w:val="004B440B"/>
    <w:rsid w:val="004C5A73"/>
    <w:rsid w:val="004D319A"/>
    <w:rsid w:val="004D38AC"/>
    <w:rsid w:val="004E7364"/>
    <w:rsid w:val="004F3233"/>
    <w:rsid w:val="004F4B09"/>
    <w:rsid w:val="004F5C3A"/>
    <w:rsid w:val="005019DE"/>
    <w:rsid w:val="00510EDE"/>
    <w:rsid w:val="0053164A"/>
    <w:rsid w:val="005340F9"/>
    <w:rsid w:val="00537971"/>
    <w:rsid w:val="00551E3F"/>
    <w:rsid w:val="00577924"/>
    <w:rsid w:val="005912C5"/>
    <w:rsid w:val="005A06FD"/>
    <w:rsid w:val="005A5610"/>
    <w:rsid w:val="005B72B2"/>
    <w:rsid w:val="005F3250"/>
    <w:rsid w:val="006017DB"/>
    <w:rsid w:val="00606677"/>
    <w:rsid w:val="0060724B"/>
    <w:rsid w:val="0061233B"/>
    <w:rsid w:val="00615671"/>
    <w:rsid w:val="00616CC0"/>
    <w:rsid w:val="00622405"/>
    <w:rsid w:val="006258DE"/>
    <w:rsid w:val="0062750B"/>
    <w:rsid w:val="006319A7"/>
    <w:rsid w:val="00647C9C"/>
    <w:rsid w:val="00657EF7"/>
    <w:rsid w:val="0066023A"/>
    <w:rsid w:val="0066137B"/>
    <w:rsid w:val="00681AF8"/>
    <w:rsid w:val="006936A3"/>
    <w:rsid w:val="00695B1F"/>
    <w:rsid w:val="006D4E69"/>
    <w:rsid w:val="006D596C"/>
    <w:rsid w:val="006E4617"/>
    <w:rsid w:val="006E5546"/>
    <w:rsid w:val="00702A46"/>
    <w:rsid w:val="0070381E"/>
    <w:rsid w:val="00717525"/>
    <w:rsid w:val="00720545"/>
    <w:rsid w:val="0072446A"/>
    <w:rsid w:val="00725717"/>
    <w:rsid w:val="007260B2"/>
    <w:rsid w:val="007304AE"/>
    <w:rsid w:val="0073692B"/>
    <w:rsid w:val="0076577A"/>
    <w:rsid w:val="0077080A"/>
    <w:rsid w:val="007755D7"/>
    <w:rsid w:val="007756F9"/>
    <w:rsid w:val="00777BEF"/>
    <w:rsid w:val="00787F89"/>
    <w:rsid w:val="007A5AD0"/>
    <w:rsid w:val="007B3CAE"/>
    <w:rsid w:val="007B43B2"/>
    <w:rsid w:val="007C5DF4"/>
    <w:rsid w:val="007D3F43"/>
    <w:rsid w:val="007D486F"/>
    <w:rsid w:val="007D75C6"/>
    <w:rsid w:val="007F6578"/>
    <w:rsid w:val="007F74C6"/>
    <w:rsid w:val="00802AED"/>
    <w:rsid w:val="00803A01"/>
    <w:rsid w:val="008140F6"/>
    <w:rsid w:val="00822DAF"/>
    <w:rsid w:val="00830938"/>
    <w:rsid w:val="008309A6"/>
    <w:rsid w:val="00831022"/>
    <w:rsid w:val="008355F0"/>
    <w:rsid w:val="0084200B"/>
    <w:rsid w:val="0084380B"/>
    <w:rsid w:val="00851DD2"/>
    <w:rsid w:val="00852E6F"/>
    <w:rsid w:val="0085349D"/>
    <w:rsid w:val="00862D54"/>
    <w:rsid w:val="00873878"/>
    <w:rsid w:val="008768CD"/>
    <w:rsid w:val="00891777"/>
    <w:rsid w:val="008A5C32"/>
    <w:rsid w:val="008B59C3"/>
    <w:rsid w:val="008C5A48"/>
    <w:rsid w:val="00925E4F"/>
    <w:rsid w:val="00931C59"/>
    <w:rsid w:val="00951B4A"/>
    <w:rsid w:val="00955DD1"/>
    <w:rsid w:val="009679FE"/>
    <w:rsid w:val="009836DC"/>
    <w:rsid w:val="009863DA"/>
    <w:rsid w:val="00986AF4"/>
    <w:rsid w:val="00997A7B"/>
    <w:rsid w:val="00997F7A"/>
    <w:rsid w:val="009A6B11"/>
    <w:rsid w:val="009A6F15"/>
    <w:rsid w:val="009B2F3B"/>
    <w:rsid w:val="009C1A12"/>
    <w:rsid w:val="009E36D7"/>
    <w:rsid w:val="009E6369"/>
    <w:rsid w:val="009F10BC"/>
    <w:rsid w:val="009F7D49"/>
    <w:rsid w:val="00A018D3"/>
    <w:rsid w:val="00A341E5"/>
    <w:rsid w:val="00A42029"/>
    <w:rsid w:val="00A4209C"/>
    <w:rsid w:val="00A71DD0"/>
    <w:rsid w:val="00A72C9A"/>
    <w:rsid w:val="00A76F62"/>
    <w:rsid w:val="00A8222E"/>
    <w:rsid w:val="00A827E7"/>
    <w:rsid w:val="00A83466"/>
    <w:rsid w:val="00A862CD"/>
    <w:rsid w:val="00A961DF"/>
    <w:rsid w:val="00AA1DB9"/>
    <w:rsid w:val="00AA7957"/>
    <w:rsid w:val="00AB5021"/>
    <w:rsid w:val="00AB56BA"/>
    <w:rsid w:val="00AE0476"/>
    <w:rsid w:val="00AE0FF9"/>
    <w:rsid w:val="00B174C8"/>
    <w:rsid w:val="00B27E67"/>
    <w:rsid w:val="00B3375D"/>
    <w:rsid w:val="00B41D39"/>
    <w:rsid w:val="00B5454F"/>
    <w:rsid w:val="00B55FB8"/>
    <w:rsid w:val="00B609DB"/>
    <w:rsid w:val="00B70886"/>
    <w:rsid w:val="00B83CB2"/>
    <w:rsid w:val="00B9398D"/>
    <w:rsid w:val="00B95CC8"/>
    <w:rsid w:val="00BA1795"/>
    <w:rsid w:val="00BA7540"/>
    <w:rsid w:val="00BA7FA0"/>
    <w:rsid w:val="00BB46F8"/>
    <w:rsid w:val="00BB6B12"/>
    <w:rsid w:val="00BC2AAD"/>
    <w:rsid w:val="00BC64A6"/>
    <w:rsid w:val="00BC7CDB"/>
    <w:rsid w:val="00BE0048"/>
    <w:rsid w:val="00BF2FB8"/>
    <w:rsid w:val="00C017D9"/>
    <w:rsid w:val="00C0348B"/>
    <w:rsid w:val="00C10305"/>
    <w:rsid w:val="00C1198E"/>
    <w:rsid w:val="00C13303"/>
    <w:rsid w:val="00C13A21"/>
    <w:rsid w:val="00C13D8F"/>
    <w:rsid w:val="00C16A5E"/>
    <w:rsid w:val="00C25134"/>
    <w:rsid w:val="00C45045"/>
    <w:rsid w:val="00C50165"/>
    <w:rsid w:val="00C51A19"/>
    <w:rsid w:val="00C54A99"/>
    <w:rsid w:val="00C54CDB"/>
    <w:rsid w:val="00C607A6"/>
    <w:rsid w:val="00C67A9E"/>
    <w:rsid w:val="00C82A4C"/>
    <w:rsid w:val="00C9345A"/>
    <w:rsid w:val="00CB49B0"/>
    <w:rsid w:val="00CB777B"/>
    <w:rsid w:val="00CC5442"/>
    <w:rsid w:val="00CF07BE"/>
    <w:rsid w:val="00D06962"/>
    <w:rsid w:val="00D075FF"/>
    <w:rsid w:val="00D136E6"/>
    <w:rsid w:val="00D13CE8"/>
    <w:rsid w:val="00D15ACB"/>
    <w:rsid w:val="00D219E1"/>
    <w:rsid w:val="00D32453"/>
    <w:rsid w:val="00D472F6"/>
    <w:rsid w:val="00D55EF0"/>
    <w:rsid w:val="00D72C3F"/>
    <w:rsid w:val="00D75CC3"/>
    <w:rsid w:val="00D7668E"/>
    <w:rsid w:val="00D849A8"/>
    <w:rsid w:val="00D97017"/>
    <w:rsid w:val="00DA7677"/>
    <w:rsid w:val="00DB159F"/>
    <w:rsid w:val="00DC3B00"/>
    <w:rsid w:val="00DC75AF"/>
    <w:rsid w:val="00DD2854"/>
    <w:rsid w:val="00DD2CCE"/>
    <w:rsid w:val="00DE4182"/>
    <w:rsid w:val="00DE4C89"/>
    <w:rsid w:val="00E01629"/>
    <w:rsid w:val="00E01FA1"/>
    <w:rsid w:val="00E02506"/>
    <w:rsid w:val="00E26FCD"/>
    <w:rsid w:val="00E30F36"/>
    <w:rsid w:val="00E338DD"/>
    <w:rsid w:val="00E34CB5"/>
    <w:rsid w:val="00E464F1"/>
    <w:rsid w:val="00E729EF"/>
    <w:rsid w:val="00E85F19"/>
    <w:rsid w:val="00E8699E"/>
    <w:rsid w:val="00E90B17"/>
    <w:rsid w:val="00E93089"/>
    <w:rsid w:val="00EA134B"/>
    <w:rsid w:val="00EA2697"/>
    <w:rsid w:val="00EA3BBF"/>
    <w:rsid w:val="00EC3C82"/>
    <w:rsid w:val="00ED0923"/>
    <w:rsid w:val="00EE2811"/>
    <w:rsid w:val="00EE37CB"/>
    <w:rsid w:val="00EE5756"/>
    <w:rsid w:val="00EF22B3"/>
    <w:rsid w:val="00EF349B"/>
    <w:rsid w:val="00EF6A65"/>
    <w:rsid w:val="00F01064"/>
    <w:rsid w:val="00F07B1F"/>
    <w:rsid w:val="00F4538B"/>
    <w:rsid w:val="00F526EC"/>
    <w:rsid w:val="00F53B88"/>
    <w:rsid w:val="00F60E25"/>
    <w:rsid w:val="00F63973"/>
    <w:rsid w:val="00F655FE"/>
    <w:rsid w:val="00F7590F"/>
    <w:rsid w:val="00F7681D"/>
    <w:rsid w:val="00F8547E"/>
    <w:rsid w:val="00FA6837"/>
    <w:rsid w:val="00FA7257"/>
    <w:rsid w:val="00FA7901"/>
    <w:rsid w:val="00FC2DAF"/>
    <w:rsid w:val="00FC440B"/>
    <w:rsid w:val="00FC5849"/>
    <w:rsid w:val="00FD10F8"/>
    <w:rsid w:val="00FD35B4"/>
    <w:rsid w:val="00FD6932"/>
    <w:rsid w:val="00FE2915"/>
    <w:rsid w:val="00FF2E6C"/>
    <w:rsid w:val="17F79B92"/>
    <w:rsid w:val="2FC70C3C"/>
    <w:rsid w:val="33DDA338"/>
    <w:rsid w:val="3D0FF432"/>
    <w:rsid w:val="40AC544B"/>
    <w:rsid w:val="4FEF7ED4"/>
    <w:rsid w:val="5D6C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CE08BFC"/>
  <w15:chartTrackingRefBased/>
  <w15:docId w15:val="{B11DE03C-0C28-4DF0-AD90-FDA7F740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3">
    <w:name w:val="批注文字 字符"/>
    <w:link w:val="a4"/>
    <w:semiHidden/>
    <w:rPr>
      <w:i/>
      <w:iCs/>
      <w:color w:val="0000FF"/>
      <w:kern w:val="2"/>
      <w:sz w:val="21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styleId="a7">
    <w:name w:val="page number"/>
    <w:basedOn w:val="a0"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8"/>
    </w:rPr>
  </w:style>
  <w:style w:type="character" w:styleId="a8">
    <w:name w:val="annotation reference"/>
    <w:semiHidden/>
    <w:rPr>
      <w:i/>
      <w:iCs/>
      <w:color w:val="993366"/>
      <w:szCs w:val="21"/>
    </w:rPr>
  </w:style>
  <w:style w:type="character" w:styleId="a9">
    <w:name w:val="Hyperlink"/>
    <w:rPr>
      <w:color w:val="0000FF"/>
      <w:u w:val="single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styleId="ac">
    <w:name w:val="annotation subject"/>
    <w:basedOn w:val="a4"/>
    <w:next w:val="a4"/>
    <w:semiHidden/>
    <w:rPr>
      <w:b/>
      <w:bCs/>
    </w:rPr>
  </w:style>
  <w:style w:type="paragraph" w:styleId="ad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TOC1">
    <w:name w:val="toc 1"/>
    <w:basedOn w:val="a"/>
    <w:next w:val="a"/>
    <w:semiHidden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ody Text Indent"/>
    <w:basedOn w:val="a"/>
    <w:pPr>
      <w:ind w:firstLineChars="200" w:firstLine="480"/>
    </w:pPr>
    <w:rPr>
      <w:szCs w:val="24"/>
    </w:rPr>
  </w:style>
  <w:style w:type="paragraph" w:styleId="a4">
    <w:name w:val="annotation text"/>
    <w:basedOn w:val="a"/>
    <w:link w:val="a3"/>
    <w:semiHidden/>
    <w:pPr>
      <w:ind w:firstLine="420"/>
      <w:jc w:val="left"/>
    </w:pPr>
    <w:rPr>
      <w:i/>
      <w:iCs/>
      <w:color w:val="0000FF"/>
    </w:rPr>
  </w:style>
  <w:style w:type="paragraph" w:styleId="af">
    <w:name w:val="Normal Indent"/>
    <w:basedOn w:val="a"/>
    <w:pPr>
      <w:ind w:firstLine="425"/>
    </w:p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styleId="TOC3">
    <w:name w:val="toc 3"/>
    <w:basedOn w:val="a"/>
    <w:next w:val="a"/>
    <w:semiHidden/>
    <w:pPr>
      <w:ind w:leftChars="400" w:left="840"/>
    </w:pPr>
  </w:style>
  <w:style w:type="table" w:styleId="af0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</TotalTime>
  <Pages>15</Pages>
  <Words>795</Words>
  <Characters>4535</Characters>
  <Application>Microsoft Office Word</Application>
  <DocSecurity>0</DocSecurity>
  <Lines>37</Lines>
  <Paragraphs>10</Paragraphs>
  <ScaleCrop>false</ScaleCrop>
  <Company>沈阳东软软件股份有限公司</Company>
  <LinksUpToDate>false</LinksUpToDate>
  <CharactersWithSpaces>5320</CharactersWithSpaces>
  <SharedDoc>false</SharedDoc>
  <HLinks>
    <vt:vector size="78" baseType="variant"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_Toc182323082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_Toc182323081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_Toc182323080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_Toc182323079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_Toc182323078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_Toc182323077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_Toc182323076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_Toc182323075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_Toc182323074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_Toc182323073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_Toc182323072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_Toc182323071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_Toc182323070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WangHongjun</dc:creator>
  <cp:keywords/>
  <dc:description/>
  <cp:lastModifiedBy>牛 子儒</cp:lastModifiedBy>
  <cp:revision>4</cp:revision>
  <dcterms:created xsi:type="dcterms:W3CDTF">2021-09-02T12:40:00Z</dcterms:created>
  <dcterms:modified xsi:type="dcterms:W3CDTF">2022-11-05T11:06:00Z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